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6A839" w14:textId="3CF404CE" w:rsidR="00877976" w:rsidRDefault="00877976" w:rsidP="00877976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87921343270C423AACB47D5CE71B2D88"/>
          </w:placeholder>
          <w:date w:fullDate="2018-09-16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E43301">
            <w:rPr>
              <w:rFonts w:ascii="Helvetica" w:hAnsi="Helvetica" w:cs="Helvetica"/>
              <w:color w:val="000000"/>
            </w:rPr>
            <w:t>9/16/2018</w:t>
          </w:r>
        </w:sdtContent>
      </w:sdt>
    </w:p>
    <w:p w14:paraId="37005206" w14:textId="77777777" w:rsidR="00877976" w:rsidRDefault="00877976" w:rsidP="0087797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22577651" w14:textId="77777777" w:rsidR="00877976" w:rsidRDefault="00877976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Brendan de Wet</w:t>
      </w:r>
    </w:p>
    <w:p w14:paraId="1062B581" w14:textId="76F5DE20" w:rsidR="00877976" w:rsidRDefault="00877976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proofErr w:type="spellStart"/>
      <w:r>
        <w:rPr>
          <w:rFonts w:ascii="Helvetica" w:hAnsi="Helvetica" w:cs="Helvetica"/>
          <w:i/>
          <w:color w:val="000000"/>
        </w:rPr>
        <w:t>Tuhinur</w:t>
      </w:r>
      <w:proofErr w:type="spellEnd"/>
      <w:r>
        <w:rPr>
          <w:rFonts w:ascii="Helvetica" w:hAnsi="Helvetica" w:cs="Helvetica"/>
          <w:i/>
          <w:color w:val="000000"/>
        </w:rPr>
        <w:t xml:space="preserve"> </w:t>
      </w:r>
      <w:proofErr w:type="spellStart"/>
      <w:r>
        <w:rPr>
          <w:rFonts w:ascii="Helvetica" w:hAnsi="Helvetica" w:cs="Helvetica"/>
          <w:i/>
          <w:color w:val="000000"/>
        </w:rPr>
        <w:t>Jaman</w:t>
      </w:r>
      <w:proofErr w:type="spellEnd"/>
    </w:p>
    <w:p w14:paraId="51575B33" w14:textId="6314CF4D" w:rsidR="00587459" w:rsidRDefault="00587459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Aplomb Huang</w:t>
      </w:r>
      <w:bookmarkStart w:id="0" w:name="_GoBack"/>
      <w:bookmarkEnd w:id="0"/>
    </w:p>
    <w:p w14:paraId="35D9D28E" w14:textId="77777777" w:rsidR="00877976" w:rsidRDefault="00877976" w:rsidP="00877976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006F7060" w14:textId="77777777" w:rsidR="00877976" w:rsidRDefault="00877976" w:rsidP="0087797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4E36BDBC" w14:textId="77777777" w:rsidR="00877976" w:rsidRDefault="00877976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Follow up on meeting arrangement with </w:t>
      </w:r>
      <w:proofErr w:type="spellStart"/>
      <w:proofErr w:type="gramStart"/>
      <w:r>
        <w:rPr>
          <w:rFonts w:ascii="Helvetica" w:hAnsi="Helvetica" w:cs="Helvetica"/>
          <w:i/>
          <w:color w:val="000000"/>
        </w:rPr>
        <w:t>J.Gordon</w:t>
      </w:r>
      <w:proofErr w:type="spellEnd"/>
      <w:proofErr w:type="gramEnd"/>
      <w:r>
        <w:rPr>
          <w:rFonts w:ascii="Helvetica" w:hAnsi="Helvetica" w:cs="Helvetica"/>
          <w:i/>
          <w:color w:val="000000"/>
        </w:rPr>
        <w:t xml:space="preserve"> of Anthem – Brendan de Wet</w:t>
      </w:r>
    </w:p>
    <w:p w14:paraId="2519AB3E" w14:textId="77777777" w:rsidR="00877976" w:rsidRDefault="00877976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Follow up on meeting arrangement with </w:t>
      </w:r>
      <w:proofErr w:type="spellStart"/>
      <w:proofErr w:type="gramStart"/>
      <w:r>
        <w:rPr>
          <w:rFonts w:ascii="Helvetica" w:hAnsi="Helvetica" w:cs="Helvetica"/>
          <w:i/>
          <w:color w:val="000000"/>
        </w:rPr>
        <w:t>J.Gordon</w:t>
      </w:r>
      <w:proofErr w:type="spellEnd"/>
      <w:proofErr w:type="gramEnd"/>
      <w:r>
        <w:rPr>
          <w:rFonts w:ascii="Helvetica" w:hAnsi="Helvetica" w:cs="Helvetica"/>
          <w:i/>
          <w:color w:val="000000"/>
        </w:rPr>
        <w:t xml:space="preserve"> of Anthem – </w:t>
      </w:r>
      <w:proofErr w:type="spellStart"/>
      <w:r>
        <w:rPr>
          <w:rFonts w:ascii="Helvetica" w:hAnsi="Helvetica" w:cs="Helvetica"/>
          <w:i/>
          <w:color w:val="000000"/>
        </w:rPr>
        <w:t>Tuhinur</w:t>
      </w:r>
      <w:proofErr w:type="spellEnd"/>
      <w:r>
        <w:rPr>
          <w:rFonts w:ascii="Helvetica" w:hAnsi="Helvetica" w:cs="Helvetica"/>
          <w:i/>
          <w:color w:val="000000"/>
        </w:rPr>
        <w:t xml:space="preserve"> </w:t>
      </w:r>
      <w:proofErr w:type="spellStart"/>
      <w:r>
        <w:rPr>
          <w:rFonts w:ascii="Helvetica" w:hAnsi="Helvetica" w:cs="Helvetica"/>
          <w:i/>
          <w:color w:val="000000"/>
        </w:rPr>
        <w:t>Jaman</w:t>
      </w:r>
      <w:proofErr w:type="spellEnd"/>
      <w:r>
        <w:rPr>
          <w:rFonts w:ascii="Helvetica" w:hAnsi="Helvetica" w:cs="Helvetica"/>
          <w:color w:val="000000"/>
        </w:rPr>
        <w:tab/>
      </w:r>
    </w:p>
    <w:p w14:paraId="64CB3593" w14:textId="77777777" w:rsidR="00877976" w:rsidRDefault="00877976" w:rsidP="00877976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14:paraId="62D33040" w14:textId="77777777" w:rsidR="00877976" w:rsidRDefault="00877976" w:rsidP="00877976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5AEEFE03" w14:textId="77777777" w:rsidR="00877976" w:rsidRDefault="00877976" w:rsidP="0087797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List of Milestones to be completed and anticipated date (indicate which ones are in danger of not being met) </w:t>
      </w:r>
    </w:p>
    <w:p w14:paraId="1D938F1C" w14:textId="3E6015BC" w:rsidR="00877976" w:rsidRDefault="00C1216F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Third</w:t>
      </w:r>
      <w:r w:rsidR="00877976">
        <w:rPr>
          <w:rFonts w:ascii="Helvetica" w:hAnsi="Helvetica" w:cs="Helvetica"/>
          <w:i/>
          <w:color w:val="000000"/>
        </w:rPr>
        <w:t xml:space="preserve"> Meeting – Brendan de Wet – Sept </w:t>
      </w:r>
      <w:r>
        <w:rPr>
          <w:rFonts w:ascii="Helvetica" w:hAnsi="Helvetica" w:cs="Helvetica"/>
          <w:i/>
          <w:color w:val="000000"/>
        </w:rPr>
        <w:t>1</w:t>
      </w:r>
      <w:r w:rsidR="00877976">
        <w:rPr>
          <w:rFonts w:ascii="Helvetica" w:hAnsi="Helvetica" w:cs="Helvetica"/>
          <w:i/>
          <w:color w:val="000000"/>
        </w:rPr>
        <w:t>7th 2018</w:t>
      </w:r>
    </w:p>
    <w:p w14:paraId="40E5ECBB" w14:textId="724343BD" w:rsidR="00877976" w:rsidRDefault="00C1216F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Third</w:t>
      </w:r>
      <w:r w:rsidR="00877976">
        <w:rPr>
          <w:rFonts w:ascii="Helvetica" w:hAnsi="Helvetica" w:cs="Helvetica"/>
          <w:i/>
          <w:color w:val="000000"/>
        </w:rPr>
        <w:t xml:space="preserve"> Meeting – </w:t>
      </w:r>
      <w:proofErr w:type="spellStart"/>
      <w:r w:rsidR="00877976">
        <w:rPr>
          <w:rFonts w:ascii="Helvetica" w:hAnsi="Helvetica" w:cs="Helvetica"/>
          <w:i/>
          <w:color w:val="000000"/>
        </w:rPr>
        <w:t>Tuhinur</w:t>
      </w:r>
      <w:proofErr w:type="spellEnd"/>
      <w:r w:rsidR="00877976">
        <w:rPr>
          <w:rFonts w:ascii="Helvetica" w:hAnsi="Helvetica" w:cs="Helvetica"/>
          <w:i/>
          <w:color w:val="000000"/>
        </w:rPr>
        <w:t xml:space="preserve"> </w:t>
      </w:r>
      <w:proofErr w:type="spellStart"/>
      <w:r w:rsidR="00877976">
        <w:rPr>
          <w:rFonts w:ascii="Helvetica" w:hAnsi="Helvetica" w:cs="Helvetica"/>
          <w:i/>
          <w:color w:val="000000"/>
        </w:rPr>
        <w:t>Jaman</w:t>
      </w:r>
      <w:proofErr w:type="spellEnd"/>
      <w:r w:rsidR="00877976">
        <w:rPr>
          <w:rFonts w:ascii="Helvetica" w:hAnsi="Helvetica" w:cs="Helvetica"/>
          <w:i/>
          <w:color w:val="000000"/>
        </w:rPr>
        <w:t xml:space="preserve"> – Sept </w:t>
      </w:r>
      <w:r>
        <w:rPr>
          <w:rFonts w:ascii="Helvetica" w:hAnsi="Helvetica" w:cs="Helvetica"/>
          <w:i/>
          <w:color w:val="000000"/>
        </w:rPr>
        <w:t>1</w:t>
      </w:r>
      <w:r w:rsidR="00877976">
        <w:rPr>
          <w:rFonts w:ascii="Helvetica" w:hAnsi="Helvetica" w:cs="Helvetica"/>
          <w:i/>
          <w:color w:val="000000"/>
        </w:rPr>
        <w:t>7</w:t>
      </w:r>
      <w:proofErr w:type="gramStart"/>
      <w:r w:rsidR="00877976">
        <w:rPr>
          <w:rFonts w:ascii="Helvetica" w:hAnsi="Helvetica" w:cs="Helvetica"/>
          <w:i/>
          <w:color w:val="000000"/>
        </w:rPr>
        <w:t>th  2018</w:t>
      </w:r>
      <w:proofErr w:type="gramEnd"/>
    </w:p>
    <w:p w14:paraId="4FB78751" w14:textId="77777777" w:rsidR="00877976" w:rsidRDefault="00877976" w:rsidP="00877976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4ECF0FE8" w14:textId="77777777" w:rsidR="00877976" w:rsidRDefault="00877976" w:rsidP="0087797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concern(s)</w:t>
      </w:r>
    </w:p>
    <w:p w14:paraId="78A21D2E" w14:textId="262138DB" w:rsidR="00877976" w:rsidRDefault="00C1216F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We got the data from Anthem, due to school close the meeting was hosted on Sept 17</w:t>
      </w:r>
      <w:r w:rsidRPr="00C1216F">
        <w:rPr>
          <w:rFonts w:ascii="Helvetica" w:hAnsi="Helvetica" w:cs="Helvetica"/>
          <w:i/>
          <w:color w:val="000000"/>
          <w:vertAlign w:val="superscript"/>
        </w:rPr>
        <w:t>th</w:t>
      </w:r>
      <w:r>
        <w:rPr>
          <w:rFonts w:ascii="Helvetica" w:hAnsi="Helvetica" w:cs="Helvetica"/>
          <w:i/>
          <w:color w:val="000000"/>
        </w:rPr>
        <w:t xml:space="preserve"> Monday, instead of Sept 14</w:t>
      </w:r>
      <w:r w:rsidRPr="00C1216F">
        <w:rPr>
          <w:rFonts w:ascii="Helvetica" w:hAnsi="Helvetica" w:cs="Helvetica"/>
          <w:i/>
          <w:color w:val="000000"/>
          <w:vertAlign w:val="superscript"/>
        </w:rPr>
        <w:t>th</w:t>
      </w:r>
      <w:r>
        <w:rPr>
          <w:rFonts w:ascii="Helvetica" w:hAnsi="Helvetica" w:cs="Helvetica"/>
          <w:i/>
          <w:color w:val="000000"/>
        </w:rPr>
        <w:t xml:space="preserve"> Friday</w:t>
      </w:r>
    </w:p>
    <w:p w14:paraId="7E466F1C" w14:textId="74DEED23" w:rsidR="00877976" w:rsidRDefault="00877976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Mr. </w:t>
      </w:r>
      <w:proofErr w:type="spellStart"/>
      <w:r>
        <w:rPr>
          <w:rFonts w:ascii="Helvetica" w:hAnsi="Helvetica" w:cs="Helvetica"/>
          <w:color w:val="000000"/>
        </w:rPr>
        <w:t>Jaman</w:t>
      </w:r>
      <w:r w:rsidR="00C1216F">
        <w:rPr>
          <w:rFonts w:ascii="Helvetica" w:hAnsi="Helvetica" w:cs="Helvetica"/>
          <w:color w:val="000000"/>
        </w:rPr>
        <w:t>t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r w:rsidR="00C1216F">
        <w:rPr>
          <w:rFonts w:ascii="Helvetica" w:hAnsi="Helvetica" w:cs="Helvetica"/>
          <w:color w:val="000000"/>
        </w:rPr>
        <w:t xml:space="preserve">still </w:t>
      </w:r>
      <w:r>
        <w:rPr>
          <w:rFonts w:ascii="Helvetica" w:hAnsi="Helvetica" w:cs="Helvetica"/>
          <w:color w:val="000000"/>
        </w:rPr>
        <w:t>has some responsiveness</w:t>
      </w:r>
      <w:r w:rsidR="00C1216F">
        <w:rPr>
          <w:rFonts w:ascii="Helvetica" w:hAnsi="Helvetica" w:cs="Helvetica"/>
          <w:color w:val="000000"/>
        </w:rPr>
        <w:t xml:space="preserve"> issue</w:t>
      </w:r>
      <w:r>
        <w:rPr>
          <w:rFonts w:ascii="Helvetica" w:hAnsi="Helvetica" w:cs="Helvetica"/>
          <w:color w:val="000000"/>
        </w:rPr>
        <w:t xml:space="preserve"> in communication, </w:t>
      </w:r>
      <w:r w:rsidR="00C1216F">
        <w:rPr>
          <w:rFonts w:ascii="Helvetica" w:hAnsi="Helvetica" w:cs="Helvetica"/>
          <w:color w:val="000000"/>
        </w:rPr>
        <w:t>we stressed the issue to him and hope he would take this seriously</w:t>
      </w:r>
    </w:p>
    <w:p w14:paraId="58E4AA2F" w14:textId="0D4B8915" w:rsidR="008F4D0B" w:rsidRPr="00877976" w:rsidRDefault="008F4D0B" w:rsidP="00877976"/>
    <w:sectPr w:rsidR="008F4D0B" w:rsidRPr="00877976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0AEC9" w14:textId="77777777" w:rsidR="006A019B" w:rsidRDefault="006A019B" w:rsidP="00110679">
      <w:pPr>
        <w:spacing w:after="0" w:line="240" w:lineRule="auto"/>
      </w:pPr>
      <w:r>
        <w:separator/>
      </w:r>
    </w:p>
  </w:endnote>
  <w:endnote w:type="continuationSeparator" w:id="0">
    <w:p w14:paraId="401ED26B" w14:textId="77777777" w:rsidR="006A019B" w:rsidRDefault="006A019B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D0266" w14:textId="77777777" w:rsidR="006A019B" w:rsidRDefault="006A019B" w:rsidP="00110679">
      <w:pPr>
        <w:spacing w:after="0" w:line="240" w:lineRule="auto"/>
      </w:pPr>
      <w:r>
        <w:separator/>
      </w:r>
    </w:p>
  </w:footnote>
  <w:footnote w:type="continuationSeparator" w:id="0">
    <w:p w14:paraId="562B4F34" w14:textId="77777777" w:rsidR="006A019B" w:rsidRDefault="006A019B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8F183" w14:textId="3E9887FD"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proofErr w:type="gramStart"/>
    <w:r>
      <w:rPr>
        <w:b/>
        <w:sz w:val="32"/>
        <w:szCs w:val="32"/>
      </w:rPr>
      <w:t>3</w:t>
    </w:r>
    <w:r w:rsidR="00877976">
      <w:rPr>
        <w:b/>
        <w:sz w:val="32"/>
        <w:szCs w:val="32"/>
      </w:rPr>
      <w:t>27</w:t>
    </w:r>
    <w:r w:rsidR="00110679" w:rsidRPr="00110679">
      <w:rPr>
        <w:b/>
        <w:sz w:val="32"/>
        <w:szCs w:val="32"/>
      </w:rPr>
      <w:t xml:space="preserve">  -</w:t>
    </w:r>
    <w:proofErr w:type="gramEnd"/>
    <w:r w:rsidR="00110679" w:rsidRPr="00110679">
      <w:rPr>
        <w:b/>
        <w:sz w:val="32"/>
        <w:szCs w:val="32"/>
      </w:rPr>
      <w:t xml:space="preserve">  Project </w:t>
    </w:r>
    <w:proofErr w:type="spellStart"/>
    <w:r w:rsidR="00877976">
      <w:rPr>
        <w:b/>
        <w:sz w:val="32"/>
        <w:szCs w:val="32"/>
      </w:rPr>
      <w:t>Anthum</w:t>
    </w:r>
    <w:proofErr w:type="spellEnd"/>
    <w:r w:rsidR="00877976">
      <w:rPr>
        <w:b/>
        <w:sz w:val="32"/>
        <w:szCs w:val="32"/>
      </w:rPr>
      <w:t xml:space="preserve"> Dashboard</w:t>
    </w:r>
  </w:p>
  <w:p w14:paraId="2BA5E8BC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6DE4C57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41956B" wp14:editId="3C0DFD6B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C5BC5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76"/>
    <w:rsid w:val="001062DD"/>
    <w:rsid w:val="00110679"/>
    <w:rsid w:val="001B473C"/>
    <w:rsid w:val="002A7A77"/>
    <w:rsid w:val="003D6A71"/>
    <w:rsid w:val="004B6715"/>
    <w:rsid w:val="00587459"/>
    <w:rsid w:val="00671386"/>
    <w:rsid w:val="006A019B"/>
    <w:rsid w:val="00814AEF"/>
    <w:rsid w:val="00877976"/>
    <w:rsid w:val="008F4D0B"/>
    <w:rsid w:val="00A20F17"/>
    <w:rsid w:val="00AD3211"/>
    <w:rsid w:val="00BA68C8"/>
    <w:rsid w:val="00C1216F"/>
    <w:rsid w:val="00C82ACA"/>
    <w:rsid w:val="00CA0A28"/>
    <w:rsid w:val="00CD1F18"/>
    <w:rsid w:val="00CE428E"/>
    <w:rsid w:val="00E43301"/>
    <w:rsid w:val="00F5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215F4"/>
  <w15:chartTrackingRefBased/>
  <w15:docId w15:val="{2F981BBA-04A4-4083-9075-1F7AA21E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797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7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tHub\2018-CS-327-Anthem-OperationsDashboard\status_report\Second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921343270C423AACB47D5CE71B2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4764E-AB9E-478C-ADDF-3E62B8D0F839}"/>
      </w:docPartPr>
      <w:docPartBody>
        <w:p w:rsidR="00E47A4D" w:rsidRDefault="00093E76" w:rsidP="00093E76">
          <w:pPr>
            <w:pStyle w:val="87921343270C423AACB47D5CE71B2D88"/>
          </w:pPr>
          <w:r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76"/>
    <w:rsid w:val="00093E76"/>
    <w:rsid w:val="004445E0"/>
    <w:rsid w:val="007A069C"/>
    <w:rsid w:val="009D039E"/>
    <w:rsid w:val="00B76AC0"/>
    <w:rsid w:val="00E4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E76"/>
  </w:style>
  <w:style w:type="paragraph" w:customStyle="1" w:styleId="2A2B359F0FD04C03A8F00ECED222138B">
    <w:name w:val="2A2B359F0FD04C03A8F00ECED222138B"/>
  </w:style>
  <w:style w:type="paragraph" w:customStyle="1" w:styleId="002B03B0E0EF433087B6009A83EED1E0">
    <w:name w:val="002B03B0E0EF433087B6009A83EED1E0"/>
    <w:rsid w:val="00093E76"/>
  </w:style>
  <w:style w:type="paragraph" w:customStyle="1" w:styleId="87921343270C423AACB47D5CE71B2D88">
    <w:name w:val="87921343270C423AACB47D5CE71B2D88"/>
    <w:rsid w:val="00093E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Second report.dotx</Template>
  <TotalTime>12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ApowerL</dc:creator>
  <cp:keywords/>
  <dc:description/>
  <cp:lastModifiedBy>ApowerL</cp:lastModifiedBy>
  <cp:revision>4</cp:revision>
  <dcterms:created xsi:type="dcterms:W3CDTF">2018-09-07T19:16:00Z</dcterms:created>
  <dcterms:modified xsi:type="dcterms:W3CDTF">2018-10-16T14:12:00Z</dcterms:modified>
</cp:coreProperties>
</file>