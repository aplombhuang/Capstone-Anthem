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6A839" w14:textId="64E9814D" w:rsidR="00877976" w:rsidRDefault="00877976" w:rsidP="00877976">
      <w:pPr>
        <w:spacing w:after="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Date:</w:t>
      </w:r>
      <w:sdt>
        <w:sdtPr>
          <w:rPr>
            <w:rFonts w:ascii="Helvetica" w:hAnsi="Helvetica" w:cs="Helvetica"/>
            <w:color w:val="000000"/>
          </w:rPr>
          <w:id w:val="-1030649803"/>
          <w:placeholder>
            <w:docPart w:val="87921343270C423AACB47D5CE71B2D88"/>
          </w:placeholder>
          <w:date w:fullDate="2018-11-0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6719F4">
            <w:rPr>
              <w:rFonts w:ascii="Helvetica" w:hAnsi="Helvetica" w:cs="Helvetica"/>
              <w:color w:val="000000"/>
            </w:rPr>
            <w:t>11/2/2018</w:t>
          </w:r>
        </w:sdtContent>
      </w:sdt>
    </w:p>
    <w:p w14:paraId="37005206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2577651" w14:textId="7777777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Brendan de Wet</w:t>
      </w:r>
    </w:p>
    <w:p w14:paraId="1062B581" w14:textId="61014897" w:rsidR="00877976" w:rsidRDefault="00877976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Tuhinur</w:t>
      </w:r>
      <w:proofErr w:type="spellEnd"/>
      <w:r>
        <w:rPr>
          <w:rFonts w:ascii="Helvetica" w:hAnsi="Helvetica" w:cs="Helvetica"/>
          <w:i/>
          <w:color w:val="000000"/>
        </w:rPr>
        <w:t xml:space="preserve"> </w:t>
      </w:r>
      <w:proofErr w:type="spellStart"/>
      <w:r>
        <w:rPr>
          <w:rFonts w:ascii="Helvetica" w:hAnsi="Helvetica" w:cs="Helvetica"/>
          <w:i/>
          <w:color w:val="000000"/>
        </w:rPr>
        <w:t>Jaman</w:t>
      </w:r>
      <w:proofErr w:type="spellEnd"/>
    </w:p>
    <w:p w14:paraId="094AB91A" w14:textId="0F17BC54" w:rsidR="00CA7268" w:rsidRDefault="00CA726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Aplomb Huang</w:t>
      </w:r>
    </w:p>
    <w:p w14:paraId="35D9D28E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006F7060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4E36BDBC" w14:textId="295CFE99" w:rsidR="00877976" w:rsidRDefault="006719F4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Research on hosting Microsoft </w:t>
      </w:r>
      <w:proofErr w:type="spellStart"/>
      <w:r>
        <w:rPr>
          <w:rFonts w:ascii="Helvetica" w:hAnsi="Helvetica" w:cs="Helvetica"/>
          <w:i/>
          <w:color w:val="000000"/>
        </w:rPr>
        <w:t>DataBase</w:t>
      </w:r>
      <w:proofErr w:type="spellEnd"/>
      <w:r>
        <w:rPr>
          <w:rFonts w:ascii="Helvetica" w:hAnsi="Helvetica" w:cs="Helvetica"/>
          <w:i/>
          <w:color w:val="000000"/>
        </w:rPr>
        <w:t xml:space="preserve"> on AWS</w:t>
      </w:r>
      <w:r w:rsidR="00877976">
        <w:rPr>
          <w:rFonts w:ascii="Helvetica" w:hAnsi="Helvetica" w:cs="Helvetica"/>
          <w:i/>
          <w:color w:val="000000"/>
        </w:rPr>
        <w:t xml:space="preserve"> – </w:t>
      </w:r>
      <w:proofErr w:type="spellStart"/>
      <w:r w:rsidR="00CA7268">
        <w:rPr>
          <w:rFonts w:ascii="Helvetica" w:hAnsi="Helvetica" w:cs="Helvetica"/>
          <w:i/>
          <w:color w:val="000000"/>
        </w:rPr>
        <w:t>Tuhinur</w:t>
      </w:r>
      <w:proofErr w:type="spellEnd"/>
      <w:r w:rsidR="00CA7268">
        <w:rPr>
          <w:rFonts w:ascii="Helvetica" w:hAnsi="Helvetica" w:cs="Helvetica"/>
          <w:i/>
          <w:color w:val="000000"/>
        </w:rPr>
        <w:t xml:space="preserve"> </w:t>
      </w:r>
      <w:proofErr w:type="spellStart"/>
      <w:r w:rsidR="00CA7268">
        <w:rPr>
          <w:rFonts w:ascii="Helvetica" w:hAnsi="Helvetica" w:cs="Helvetica"/>
          <w:i/>
          <w:color w:val="000000"/>
        </w:rPr>
        <w:t>Jaman</w:t>
      </w:r>
      <w:proofErr w:type="spellEnd"/>
    </w:p>
    <w:p w14:paraId="2519AB3E" w14:textId="2D1F744A" w:rsidR="00877976" w:rsidRPr="008B07F5" w:rsidRDefault="00CA7268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Working on </w:t>
      </w:r>
      <w:r w:rsidR="007C7AC8">
        <w:rPr>
          <w:rFonts w:ascii="Helvetica" w:hAnsi="Helvetica" w:cs="Helvetica"/>
          <w:i/>
          <w:color w:val="000000"/>
        </w:rPr>
        <w:t>UI development using Angular</w:t>
      </w:r>
      <w:r w:rsidR="0077631C">
        <w:rPr>
          <w:rFonts w:ascii="Helvetica" w:hAnsi="Helvetica" w:cs="Helvetica"/>
          <w:i/>
          <w:color w:val="000000"/>
        </w:rPr>
        <w:t>.js</w:t>
      </w:r>
      <w:r w:rsidR="00877976">
        <w:rPr>
          <w:rFonts w:ascii="Helvetica" w:hAnsi="Helvetica" w:cs="Helvetica"/>
          <w:i/>
          <w:color w:val="000000"/>
        </w:rPr>
        <w:t xml:space="preserve">– </w:t>
      </w:r>
      <w:r>
        <w:rPr>
          <w:rFonts w:ascii="Helvetica" w:hAnsi="Helvetica" w:cs="Helvetica"/>
          <w:i/>
          <w:color w:val="000000"/>
        </w:rPr>
        <w:t>Brendan de Wet</w:t>
      </w:r>
      <w:r w:rsidR="00877976">
        <w:rPr>
          <w:rFonts w:ascii="Helvetica" w:hAnsi="Helvetica" w:cs="Helvetica"/>
          <w:color w:val="000000"/>
        </w:rPr>
        <w:tab/>
      </w:r>
    </w:p>
    <w:p w14:paraId="3830E4E6" w14:textId="74FDAB9F" w:rsidR="008B07F5" w:rsidRDefault="006719F4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Processed the sample data that fed to the</w:t>
      </w:r>
      <w:r w:rsidR="007C7AC8">
        <w:rPr>
          <w:rFonts w:ascii="Helvetica" w:hAnsi="Helvetica" w:cs="Helvetica"/>
          <w:i/>
          <w:color w:val="000000"/>
        </w:rPr>
        <w:t xml:space="preserve"> Angular.js</w:t>
      </w:r>
      <w:r>
        <w:rPr>
          <w:rFonts w:ascii="Helvetica" w:hAnsi="Helvetica" w:cs="Helvetica"/>
          <w:i/>
          <w:color w:val="000000"/>
        </w:rPr>
        <w:t xml:space="preserve"> </w:t>
      </w:r>
      <w:proofErr w:type="gramStart"/>
      <w:r>
        <w:rPr>
          <w:rFonts w:ascii="Helvetica" w:hAnsi="Helvetica" w:cs="Helvetica"/>
          <w:i/>
          <w:color w:val="000000"/>
        </w:rPr>
        <w:t>UI</w:t>
      </w:r>
      <w:r w:rsidR="0077631C">
        <w:rPr>
          <w:rFonts w:ascii="Helvetica" w:hAnsi="Helvetica" w:cs="Helvetica"/>
          <w:i/>
          <w:color w:val="000000"/>
        </w:rPr>
        <w:t xml:space="preserve"> </w:t>
      </w:r>
      <w:r w:rsidR="008B07F5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8B07F5">
        <w:rPr>
          <w:rFonts w:ascii="Helvetica" w:hAnsi="Helvetica" w:cs="Helvetica"/>
          <w:i/>
          <w:color w:val="000000"/>
        </w:rPr>
        <w:t xml:space="preserve"> Aplomb Huang</w:t>
      </w:r>
    </w:p>
    <w:p w14:paraId="64CB3593" w14:textId="77777777" w:rsidR="00877976" w:rsidRDefault="00877976" w:rsidP="00877976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14:paraId="62D33040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14:paraId="5AEEFE03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List of Milestones to be completed and anticipated date (indicate which ones are in danger of not being met) </w:t>
      </w:r>
    </w:p>
    <w:p w14:paraId="1D938F1C" w14:textId="4C589298" w:rsidR="00877976" w:rsidRDefault="006719F4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Angular.js based UI hosted on </w:t>
      </w:r>
      <w:proofErr w:type="gramStart"/>
      <w:r>
        <w:rPr>
          <w:rFonts w:ascii="Helvetica" w:hAnsi="Helvetica" w:cs="Helvetica"/>
          <w:i/>
          <w:color w:val="000000"/>
        </w:rPr>
        <w:t>AWS</w:t>
      </w:r>
      <w:r w:rsidR="007C7AC8">
        <w:rPr>
          <w:rFonts w:ascii="Helvetica" w:hAnsi="Helvetica" w:cs="Helvetica"/>
          <w:i/>
          <w:color w:val="000000"/>
        </w:rPr>
        <w:t xml:space="preserve"> </w:t>
      </w:r>
      <w:r w:rsidR="00877976">
        <w:rPr>
          <w:rFonts w:ascii="Helvetica" w:hAnsi="Helvetica" w:cs="Helvetica"/>
          <w:i/>
          <w:color w:val="000000"/>
        </w:rPr>
        <w:t xml:space="preserve"> –</w:t>
      </w:r>
      <w:proofErr w:type="gramEnd"/>
      <w:r w:rsidR="00877976">
        <w:rPr>
          <w:rFonts w:ascii="Helvetica" w:hAnsi="Helvetica" w:cs="Helvetica"/>
          <w:i/>
          <w:color w:val="000000"/>
        </w:rPr>
        <w:t xml:space="preserve"> </w:t>
      </w:r>
      <w:r w:rsidR="00457845">
        <w:rPr>
          <w:rFonts w:ascii="Helvetica" w:hAnsi="Helvetica" w:cs="Helvetica"/>
          <w:i/>
          <w:color w:val="000000"/>
        </w:rPr>
        <w:t xml:space="preserve">Oct </w:t>
      </w:r>
      <w:r w:rsidR="007C7AC8">
        <w:rPr>
          <w:rFonts w:ascii="Helvetica" w:hAnsi="Helvetica" w:cs="Helvetica"/>
          <w:i/>
          <w:color w:val="000000"/>
        </w:rPr>
        <w:t>2</w:t>
      </w:r>
      <w:r>
        <w:rPr>
          <w:rFonts w:ascii="Helvetica" w:hAnsi="Helvetica" w:cs="Helvetica"/>
          <w:i/>
          <w:color w:val="000000"/>
        </w:rPr>
        <w:t>9</w:t>
      </w:r>
      <w:r w:rsidR="007C7AC8">
        <w:rPr>
          <w:rFonts w:ascii="Helvetica" w:hAnsi="Helvetica" w:cs="Helvetica"/>
          <w:i/>
          <w:color w:val="000000"/>
        </w:rPr>
        <w:t>st</w:t>
      </w:r>
      <w:r w:rsidR="00877976">
        <w:rPr>
          <w:rFonts w:ascii="Helvetica" w:hAnsi="Helvetica" w:cs="Helvetica"/>
          <w:i/>
          <w:color w:val="000000"/>
        </w:rPr>
        <w:t xml:space="preserve"> 2018</w:t>
      </w:r>
    </w:p>
    <w:p w14:paraId="439331E0" w14:textId="5FE3C4C0" w:rsidR="007C7AC8" w:rsidRDefault="006719F4" w:rsidP="00877976">
      <w:pPr>
        <w:pStyle w:val="NormalWeb"/>
        <w:numPr>
          <w:ilvl w:val="0"/>
          <w:numId w:val="4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P</w:t>
      </w:r>
      <w:r w:rsidR="007C7AC8">
        <w:rPr>
          <w:rFonts w:ascii="Helvetica" w:hAnsi="Helvetica" w:cs="Helvetica"/>
          <w:i/>
          <w:color w:val="000000"/>
        </w:rPr>
        <w:t>rototype with sample data demonstration on Friday Nov 2</w:t>
      </w:r>
      <w:r w:rsidR="007C7AC8" w:rsidRPr="007C7AC8">
        <w:rPr>
          <w:rFonts w:ascii="Helvetica" w:hAnsi="Helvetica" w:cs="Helvetica"/>
          <w:i/>
          <w:color w:val="000000"/>
          <w:vertAlign w:val="superscript"/>
        </w:rPr>
        <w:t>nd</w:t>
      </w:r>
      <w:r w:rsidR="007C7AC8">
        <w:rPr>
          <w:rFonts w:ascii="Helvetica" w:hAnsi="Helvetica" w:cs="Helvetica"/>
          <w:i/>
          <w:color w:val="000000"/>
        </w:rPr>
        <w:t xml:space="preserve"> 2018</w:t>
      </w:r>
      <w:r>
        <w:rPr>
          <w:rFonts w:ascii="Helvetica" w:hAnsi="Helvetica" w:cs="Helvetica"/>
          <w:i/>
          <w:color w:val="000000"/>
        </w:rPr>
        <w:t>(success)</w:t>
      </w:r>
    </w:p>
    <w:p w14:paraId="4FB78751" w14:textId="77777777" w:rsidR="00877976" w:rsidRDefault="00877976" w:rsidP="00877976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4ECF0FE8" w14:textId="77777777" w:rsidR="00877976" w:rsidRDefault="00877976" w:rsidP="00877976">
      <w:pPr>
        <w:pStyle w:val="NormalWeb"/>
        <w:numPr>
          <w:ilvl w:val="0"/>
          <w:numId w:val="3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concern(s)</w:t>
      </w:r>
    </w:p>
    <w:p w14:paraId="59F3EEAA" w14:textId="592704DB" w:rsidR="00CA7268" w:rsidRDefault="006719F4" w:rsidP="00CA7268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There’s no issue for this week. Go Team!</w:t>
      </w:r>
      <w:bookmarkStart w:id="0" w:name="_GoBack"/>
      <w:bookmarkEnd w:id="0"/>
    </w:p>
    <w:p w14:paraId="58E4AA2F" w14:textId="0D4B8915" w:rsidR="008F4D0B" w:rsidRPr="00877976" w:rsidRDefault="008F4D0B" w:rsidP="00877976"/>
    <w:sectPr w:rsidR="008F4D0B" w:rsidRPr="00877976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38D43" w14:textId="77777777" w:rsidR="00AF735C" w:rsidRDefault="00AF735C" w:rsidP="00110679">
      <w:pPr>
        <w:spacing w:after="0" w:line="240" w:lineRule="auto"/>
      </w:pPr>
      <w:r>
        <w:separator/>
      </w:r>
    </w:p>
  </w:endnote>
  <w:endnote w:type="continuationSeparator" w:id="0">
    <w:p w14:paraId="1C77311B" w14:textId="77777777" w:rsidR="00AF735C" w:rsidRDefault="00AF735C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01EE4" w14:textId="77777777" w:rsidR="00AF735C" w:rsidRDefault="00AF735C" w:rsidP="00110679">
      <w:pPr>
        <w:spacing w:after="0" w:line="240" w:lineRule="auto"/>
      </w:pPr>
      <w:r>
        <w:separator/>
      </w:r>
    </w:p>
  </w:footnote>
  <w:footnote w:type="continuationSeparator" w:id="0">
    <w:p w14:paraId="15D27A31" w14:textId="77777777" w:rsidR="00AF735C" w:rsidRDefault="00AF735C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8F183" w14:textId="3E9887FD" w:rsidR="00110679" w:rsidRDefault="001B473C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proofErr w:type="gramStart"/>
    <w:r>
      <w:rPr>
        <w:b/>
        <w:sz w:val="32"/>
        <w:szCs w:val="32"/>
      </w:rPr>
      <w:t>3</w:t>
    </w:r>
    <w:r w:rsidR="00877976">
      <w:rPr>
        <w:b/>
        <w:sz w:val="32"/>
        <w:szCs w:val="32"/>
      </w:rPr>
      <w:t>27</w:t>
    </w:r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 Project </w:t>
    </w:r>
    <w:proofErr w:type="spellStart"/>
    <w:r w:rsidR="00877976">
      <w:rPr>
        <w:b/>
        <w:sz w:val="32"/>
        <w:szCs w:val="32"/>
      </w:rPr>
      <w:t>Anthum</w:t>
    </w:r>
    <w:proofErr w:type="spellEnd"/>
    <w:r w:rsidR="00877976">
      <w:rPr>
        <w:b/>
        <w:sz w:val="32"/>
        <w:szCs w:val="32"/>
      </w:rPr>
      <w:t xml:space="preserve"> Dashboard</w:t>
    </w:r>
  </w:p>
  <w:p w14:paraId="2BA5E8BC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6DE4C57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41956B" wp14:editId="3C0DFD6B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C5BC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76"/>
    <w:rsid w:val="0001452A"/>
    <w:rsid w:val="0003519B"/>
    <w:rsid w:val="00096B4A"/>
    <w:rsid w:val="001062DD"/>
    <w:rsid w:val="00110679"/>
    <w:rsid w:val="001B473C"/>
    <w:rsid w:val="002A7A77"/>
    <w:rsid w:val="003462FE"/>
    <w:rsid w:val="003D608A"/>
    <w:rsid w:val="00457845"/>
    <w:rsid w:val="00486475"/>
    <w:rsid w:val="004B6715"/>
    <w:rsid w:val="00671386"/>
    <w:rsid w:val="006719F4"/>
    <w:rsid w:val="0077631C"/>
    <w:rsid w:val="007C7AC8"/>
    <w:rsid w:val="00806E4C"/>
    <w:rsid w:val="00814AEF"/>
    <w:rsid w:val="00877976"/>
    <w:rsid w:val="008B07F5"/>
    <w:rsid w:val="008E286B"/>
    <w:rsid w:val="008F4D0B"/>
    <w:rsid w:val="00A20F17"/>
    <w:rsid w:val="00AD3211"/>
    <w:rsid w:val="00AF735C"/>
    <w:rsid w:val="00BA68C8"/>
    <w:rsid w:val="00C1216F"/>
    <w:rsid w:val="00C82ACA"/>
    <w:rsid w:val="00CA0A28"/>
    <w:rsid w:val="00CA7268"/>
    <w:rsid w:val="00CD1F18"/>
    <w:rsid w:val="00CE428E"/>
    <w:rsid w:val="00DA3286"/>
    <w:rsid w:val="00F5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215F4"/>
  <w15:chartTrackingRefBased/>
  <w15:docId w15:val="{2F981BBA-04A4-4083-9075-1F7AA21EC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79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B47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tHub\2018-CS-327-Anthem-OperationsDashboard\status_report\Second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921343270C423AACB47D5CE71B2D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4764E-AB9E-478C-ADDF-3E62B8D0F839}"/>
      </w:docPartPr>
      <w:docPartBody>
        <w:p w:rsidR="00E47A4D" w:rsidRDefault="00093E76" w:rsidP="00093E76">
          <w:pPr>
            <w:pStyle w:val="87921343270C423AACB47D5CE71B2D88"/>
          </w:pPr>
          <w:r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76"/>
    <w:rsid w:val="00093E76"/>
    <w:rsid w:val="003D0BDC"/>
    <w:rsid w:val="00425556"/>
    <w:rsid w:val="004445E0"/>
    <w:rsid w:val="00710FC7"/>
    <w:rsid w:val="008E1D1D"/>
    <w:rsid w:val="00A358CF"/>
    <w:rsid w:val="00B76AC0"/>
    <w:rsid w:val="00E477DC"/>
    <w:rsid w:val="00E47A4D"/>
    <w:rsid w:val="00F7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E76"/>
  </w:style>
  <w:style w:type="paragraph" w:customStyle="1" w:styleId="2A2B359F0FD04C03A8F00ECED222138B">
    <w:name w:val="2A2B359F0FD04C03A8F00ECED222138B"/>
  </w:style>
  <w:style w:type="paragraph" w:customStyle="1" w:styleId="002B03B0E0EF433087B6009A83EED1E0">
    <w:name w:val="002B03B0E0EF433087B6009A83EED1E0"/>
    <w:rsid w:val="00093E76"/>
  </w:style>
  <w:style w:type="paragraph" w:customStyle="1" w:styleId="87921343270C423AACB47D5CE71B2D88">
    <w:name w:val="87921343270C423AACB47D5CE71B2D88"/>
    <w:rsid w:val="00093E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Second report.dotx</Template>
  <TotalTime>38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ApowerL</dc:creator>
  <cp:keywords/>
  <dc:description/>
  <cp:lastModifiedBy>ApowerL</cp:lastModifiedBy>
  <cp:revision>11</cp:revision>
  <dcterms:created xsi:type="dcterms:W3CDTF">2018-09-07T19:16:00Z</dcterms:created>
  <dcterms:modified xsi:type="dcterms:W3CDTF">2018-11-06T14:38:00Z</dcterms:modified>
</cp:coreProperties>
</file>