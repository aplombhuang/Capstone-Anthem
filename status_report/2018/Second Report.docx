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6DC16511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09-0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23EFD">
            <w:rPr>
              <w:rFonts w:ascii="Helvetica" w:hAnsi="Helvetica" w:cs="Helvetica"/>
              <w:color w:val="000000"/>
            </w:rPr>
            <w:t>9/7/2018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7832B714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4CA66530" w14:textId="7327D858" w:rsidR="009F02A2" w:rsidRDefault="009F02A2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  <w:bookmarkStart w:id="0" w:name="_GoBack"/>
      <w:bookmarkEnd w:id="0"/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Follow up on meeting arrangement with </w:t>
      </w:r>
      <w:proofErr w:type="spellStart"/>
      <w:proofErr w:type="gramStart"/>
      <w:r>
        <w:rPr>
          <w:rFonts w:ascii="Helvetica" w:hAnsi="Helvetica" w:cs="Helvetica"/>
          <w:i/>
          <w:color w:val="000000"/>
        </w:rPr>
        <w:t>J.Gordon</w:t>
      </w:r>
      <w:proofErr w:type="spellEnd"/>
      <w:proofErr w:type="gramEnd"/>
      <w:r>
        <w:rPr>
          <w:rFonts w:ascii="Helvetica" w:hAnsi="Helvetica" w:cs="Helvetica"/>
          <w:i/>
          <w:color w:val="000000"/>
        </w:rPr>
        <w:t xml:space="preserve"> of Anthem – Brendan de Wet</w:t>
      </w:r>
    </w:p>
    <w:p w14:paraId="2519AB3E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Follow up on meeting arrangement with </w:t>
      </w:r>
      <w:proofErr w:type="spellStart"/>
      <w:proofErr w:type="gramStart"/>
      <w:r>
        <w:rPr>
          <w:rFonts w:ascii="Helvetica" w:hAnsi="Helvetica" w:cs="Helvetica"/>
          <w:i/>
          <w:color w:val="000000"/>
        </w:rPr>
        <w:t>J.Gordon</w:t>
      </w:r>
      <w:proofErr w:type="spellEnd"/>
      <w:proofErr w:type="gramEnd"/>
      <w:r>
        <w:rPr>
          <w:rFonts w:ascii="Helvetica" w:hAnsi="Helvetica" w:cs="Helvetica"/>
          <w:i/>
          <w:color w:val="000000"/>
        </w:rPr>
        <w:t xml:space="preserve"> of Anthem 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  <w:r>
        <w:rPr>
          <w:rFonts w:ascii="Helvetica" w:hAnsi="Helvetica" w:cs="Helvetica"/>
          <w:color w:val="000000"/>
        </w:rPr>
        <w:tab/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1D938F1C" w14:textId="1317A9A3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Second Meeting – Brendan de Wet – Sept 7th 2018</w:t>
      </w:r>
    </w:p>
    <w:p w14:paraId="40E5ECBB" w14:textId="5A3844CC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Second Meeting 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  <w:r>
        <w:rPr>
          <w:rFonts w:ascii="Helvetica" w:hAnsi="Helvetica" w:cs="Helvetica"/>
          <w:i/>
          <w:color w:val="000000"/>
        </w:rPr>
        <w:t xml:space="preserve"> – Sept 7</w:t>
      </w:r>
      <w:proofErr w:type="gramStart"/>
      <w:r>
        <w:rPr>
          <w:rFonts w:ascii="Helvetica" w:hAnsi="Helvetica" w:cs="Helvetica"/>
          <w:i/>
          <w:color w:val="000000"/>
        </w:rPr>
        <w:t>th  2018</w:t>
      </w:r>
      <w:proofErr w:type="gramEnd"/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78A21D2E" w14:textId="3AD56E0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So </w:t>
      </w:r>
      <w:proofErr w:type="gramStart"/>
      <w:r>
        <w:rPr>
          <w:rFonts w:ascii="Helvetica" w:hAnsi="Helvetica" w:cs="Helvetica"/>
          <w:i/>
          <w:color w:val="000000"/>
        </w:rPr>
        <w:t>far</w:t>
      </w:r>
      <w:proofErr w:type="gramEnd"/>
      <w:r>
        <w:rPr>
          <w:rFonts w:ascii="Helvetica" w:hAnsi="Helvetica" w:cs="Helvetica"/>
          <w:i/>
          <w:color w:val="000000"/>
        </w:rPr>
        <w:t xml:space="preserve"> we do not have any real data on hand so there’s still nothing to work on</w:t>
      </w:r>
    </w:p>
    <w:p w14:paraId="7E466F1C" w14:textId="44F4E4F9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Mr. </w:t>
      </w:r>
      <w:proofErr w:type="spellStart"/>
      <w:r>
        <w:rPr>
          <w:rFonts w:ascii="Helvetica" w:hAnsi="Helvetica" w:cs="Helvetica"/>
          <w:color w:val="000000"/>
        </w:rPr>
        <w:t>Jaman</w:t>
      </w:r>
      <w:proofErr w:type="spellEnd"/>
      <w:r>
        <w:rPr>
          <w:rFonts w:ascii="Helvetica" w:hAnsi="Helvetica" w:cs="Helvetica"/>
          <w:color w:val="000000"/>
        </w:rPr>
        <w:t xml:space="preserve"> has some personal issue that effect his responsiveness in communication, hopefully this will resolve in the coming week </w:t>
      </w:r>
    </w:p>
    <w:p w14:paraId="58E4AA2F" w14:textId="0D4B8915" w:rsidR="008F4D0B" w:rsidRPr="00877976" w:rsidRDefault="008F4D0B" w:rsidP="00877976"/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F98D1" w14:textId="77777777" w:rsidR="001228CB" w:rsidRDefault="001228CB" w:rsidP="00110679">
      <w:pPr>
        <w:spacing w:after="0" w:line="240" w:lineRule="auto"/>
      </w:pPr>
      <w:r>
        <w:separator/>
      </w:r>
    </w:p>
  </w:endnote>
  <w:endnote w:type="continuationSeparator" w:id="0">
    <w:p w14:paraId="5E97546B" w14:textId="77777777" w:rsidR="001228CB" w:rsidRDefault="001228C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33FB3" w14:textId="77777777" w:rsidR="001228CB" w:rsidRDefault="001228CB" w:rsidP="00110679">
      <w:pPr>
        <w:spacing w:after="0" w:line="240" w:lineRule="auto"/>
      </w:pPr>
      <w:r>
        <w:separator/>
      </w:r>
    </w:p>
  </w:footnote>
  <w:footnote w:type="continuationSeparator" w:id="0">
    <w:p w14:paraId="6692DDB2" w14:textId="77777777" w:rsidR="001228CB" w:rsidRDefault="001228C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1062DD"/>
    <w:rsid w:val="00110679"/>
    <w:rsid w:val="001228CB"/>
    <w:rsid w:val="001B473C"/>
    <w:rsid w:val="002A7A77"/>
    <w:rsid w:val="003A2588"/>
    <w:rsid w:val="004B6715"/>
    <w:rsid w:val="00671386"/>
    <w:rsid w:val="008021A0"/>
    <w:rsid w:val="00814AEF"/>
    <w:rsid w:val="00877976"/>
    <w:rsid w:val="008F4D0B"/>
    <w:rsid w:val="009F02A2"/>
    <w:rsid w:val="00A20F17"/>
    <w:rsid w:val="00AD3211"/>
    <w:rsid w:val="00C23EFD"/>
    <w:rsid w:val="00C82ACA"/>
    <w:rsid w:val="00CA0A28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BA6DBF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5F713E"/>
    <w:rsid w:val="008D6A5F"/>
    <w:rsid w:val="00B76AC0"/>
    <w:rsid w:val="00BA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4</cp:revision>
  <dcterms:created xsi:type="dcterms:W3CDTF">2018-09-07T19:16:00Z</dcterms:created>
  <dcterms:modified xsi:type="dcterms:W3CDTF">2018-10-16T14:12:00Z</dcterms:modified>
</cp:coreProperties>
</file>