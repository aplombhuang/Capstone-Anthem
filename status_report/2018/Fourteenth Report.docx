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43CA917F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1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517BF">
            <w:rPr>
              <w:rFonts w:ascii="Helvetica" w:hAnsi="Helvetica" w:cs="Helvetica"/>
              <w:color w:val="000000"/>
            </w:rPr>
            <w:t>11/30/2018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182F0712" w:rsidR="00877976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Microsoft Database on AWS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  <w:r w:rsidR="00E0555A">
        <w:rPr>
          <w:rFonts w:ascii="Helvetica" w:hAnsi="Helvetica" w:cs="Helvetica"/>
          <w:i/>
          <w:color w:val="000000"/>
        </w:rPr>
        <w:t xml:space="preserve"> (still not done)</w:t>
      </w:r>
    </w:p>
    <w:p w14:paraId="2519AB3E" w14:textId="1A4542A9" w:rsidR="00877976" w:rsidRPr="008B07F5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AWS-</w:t>
      </w:r>
      <w:proofErr w:type="spellStart"/>
      <w:r>
        <w:rPr>
          <w:rFonts w:ascii="Helvetica" w:hAnsi="Helvetica" w:cs="Helvetica"/>
          <w:i/>
          <w:color w:val="000000"/>
        </w:rPr>
        <w:t>CodeDeploy</w:t>
      </w:r>
      <w:proofErr w:type="spellEnd"/>
      <w:r>
        <w:rPr>
          <w:rFonts w:ascii="Helvetica" w:hAnsi="Helvetica" w:cs="Helvetica"/>
          <w:i/>
          <w:color w:val="000000"/>
        </w:rPr>
        <w:t xml:space="preserve">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 w:rsidR="00CA7268"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  <w:r w:rsidR="00E0555A">
        <w:rPr>
          <w:rFonts w:ascii="Helvetica" w:hAnsi="Helvetica" w:cs="Helvetica"/>
          <w:color w:val="000000"/>
        </w:rPr>
        <w:t>(encounter obstacles)</w:t>
      </w:r>
    </w:p>
    <w:p w14:paraId="3830E4E6" w14:textId="72E731BA" w:rsidR="008B07F5" w:rsidRDefault="00E0555A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New </w:t>
      </w:r>
      <w:r w:rsidR="00956B6D">
        <w:rPr>
          <w:rFonts w:ascii="Helvetica" w:hAnsi="Helvetica" w:cs="Helvetica"/>
          <w:i/>
          <w:color w:val="000000"/>
        </w:rPr>
        <w:t xml:space="preserve">Data </w:t>
      </w:r>
      <w:proofErr w:type="gramStart"/>
      <w:r w:rsidR="00956B6D">
        <w:rPr>
          <w:rFonts w:ascii="Helvetica" w:hAnsi="Helvetica" w:cs="Helvetica"/>
          <w:i/>
          <w:color w:val="000000"/>
        </w:rPr>
        <w:t>Analysis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053B5134" w14:textId="6B1BC2B3" w:rsidR="00CA726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Connect Code deploy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>,</w:t>
      </w:r>
      <w:r w:rsidR="00CA7268">
        <w:rPr>
          <w:rFonts w:ascii="Helvetica" w:hAnsi="Helvetica" w:cs="Helvetica"/>
          <w:i/>
          <w:color w:val="000000"/>
        </w:rPr>
        <w:t xml:space="preserve"> </w:t>
      </w:r>
      <w:r w:rsidR="002517BF">
        <w:rPr>
          <w:rFonts w:ascii="Helvetica" w:hAnsi="Helvetica" w:cs="Helvetica"/>
          <w:i/>
          <w:color w:val="000000"/>
        </w:rPr>
        <w:t>2019</w:t>
      </w:r>
    </w:p>
    <w:p w14:paraId="4FB78751" w14:textId="5E19F461" w:rsidR="00877976" w:rsidRPr="002517BF" w:rsidRDefault="00956B6D" w:rsidP="00903CE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2517BF">
        <w:rPr>
          <w:rFonts w:ascii="Helvetica" w:hAnsi="Helvetica" w:cs="Helvetica"/>
          <w:i/>
          <w:color w:val="000000"/>
        </w:rPr>
        <w:t>Connect Angular.js to database</w:t>
      </w:r>
      <w:r w:rsidR="002517BF">
        <w:rPr>
          <w:rFonts w:ascii="Helvetica" w:hAnsi="Helvetica" w:cs="Helvetica"/>
          <w:i/>
          <w:color w:val="000000"/>
        </w:rPr>
        <w:t>, 2019</w:t>
      </w: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58E4AA2F" w14:textId="34B1B91D" w:rsidR="008F4D0B" w:rsidRPr="00877976" w:rsidRDefault="002517BF" w:rsidP="00F20F9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</w:pPr>
      <w:r>
        <w:rPr>
          <w:rFonts w:ascii="Helvetica" w:hAnsi="Helvetica" w:cs="Helvetica"/>
          <w:i/>
          <w:color w:val="000000"/>
        </w:rPr>
        <w:t>The whole team has a lot of other school project to work on, no further progress on this current project.</w:t>
      </w:r>
      <w:bookmarkStart w:id="0" w:name="_GoBack"/>
      <w:bookmarkEnd w:id="0"/>
    </w:p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8EA5" w14:textId="77777777" w:rsidR="00EA3B8E" w:rsidRDefault="00EA3B8E" w:rsidP="00110679">
      <w:pPr>
        <w:spacing w:after="0" w:line="240" w:lineRule="auto"/>
      </w:pPr>
      <w:r>
        <w:separator/>
      </w:r>
    </w:p>
  </w:endnote>
  <w:endnote w:type="continuationSeparator" w:id="0">
    <w:p w14:paraId="362C8B10" w14:textId="77777777" w:rsidR="00EA3B8E" w:rsidRDefault="00EA3B8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5705" w14:textId="77777777" w:rsidR="00EA3B8E" w:rsidRDefault="00EA3B8E" w:rsidP="00110679">
      <w:pPr>
        <w:spacing w:after="0" w:line="240" w:lineRule="auto"/>
      </w:pPr>
      <w:r>
        <w:separator/>
      </w:r>
    </w:p>
  </w:footnote>
  <w:footnote w:type="continuationSeparator" w:id="0">
    <w:p w14:paraId="496154F1" w14:textId="77777777" w:rsidR="00EA3B8E" w:rsidRDefault="00EA3B8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517BF"/>
    <w:rsid w:val="002A7A77"/>
    <w:rsid w:val="003462FE"/>
    <w:rsid w:val="003B1F42"/>
    <w:rsid w:val="003D608A"/>
    <w:rsid w:val="00457845"/>
    <w:rsid w:val="00486475"/>
    <w:rsid w:val="004B6715"/>
    <w:rsid w:val="00671386"/>
    <w:rsid w:val="0077631C"/>
    <w:rsid w:val="007C7AC8"/>
    <w:rsid w:val="00806E4C"/>
    <w:rsid w:val="00814AEF"/>
    <w:rsid w:val="00877976"/>
    <w:rsid w:val="008B07F5"/>
    <w:rsid w:val="008E286B"/>
    <w:rsid w:val="008F4D0B"/>
    <w:rsid w:val="00956B6D"/>
    <w:rsid w:val="00A20F17"/>
    <w:rsid w:val="00AD3211"/>
    <w:rsid w:val="00BA68C8"/>
    <w:rsid w:val="00C1216F"/>
    <w:rsid w:val="00C82ACA"/>
    <w:rsid w:val="00CA0A28"/>
    <w:rsid w:val="00CA7268"/>
    <w:rsid w:val="00CD1F18"/>
    <w:rsid w:val="00CE428E"/>
    <w:rsid w:val="00D95AB8"/>
    <w:rsid w:val="00DA3286"/>
    <w:rsid w:val="00E0555A"/>
    <w:rsid w:val="00EA3B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285DFE"/>
    <w:rsid w:val="003D0BDC"/>
    <w:rsid w:val="00422F9F"/>
    <w:rsid w:val="00425556"/>
    <w:rsid w:val="004445E0"/>
    <w:rsid w:val="00710FC7"/>
    <w:rsid w:val="008E1D1D"/>
    <w:rsid w:val="00B76AC0"/>
    <w:rsid w:val="00DE506E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13</cp:revision>
  <dcterms:created xsi:type="dcterms:W3CDTF">2018-09-07T19:16:00Z</dcterms:created>
  <dcterms:modified xsi:type="dcterms:W3CDTF">2018-12-03T20:58:00Z</dcterms:modified>
</cp:coreProperties>
</file>