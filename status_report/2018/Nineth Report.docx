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6A839" w14:textId="208E91C0" w:rsidR="00877976" w:rsidRDefault="00877976" w:rsidP="00877976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87921343270C423AACB47D5CE71B2D88"/>
          </w:placeholder>
          <w:date w:fullDate="2018-10-27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7C7AC8">
            <w:rPr>
              <w:rFonts w:ascii="Helvetica" w:hAnsi="Helvetica" w:cs="Helvetica"/>
              <w:color w:val="000000"/>
            </w:rPr>
            <w:t>10/27/2018</w:t>
          </w:r>
        </w:sdtContent>
      </w:sdt>
    </w:p>
    <w:p w14:paraId="37005206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22577651" w14:textId="77777777" w:rsidR="00877976" w:rsidRDefault="00877976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Brendan de Wet</w:t>
      </w:r>
    </w:p>
    <w:p w14:paraId="1062B581" w14:textId="61014897" w:rsidR="00877976" w:rsidRDefault="00877976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proofErr w:type="spellStart"/>
      <w:r>
        <w:rPr>
          <w:rFonts w:ascii="Helvetica" w:hAnsi="Helvetica" w:cs="Helvetica"/>
          <w:i/>
          <w:color w:val="000000"/>
        </w:rPr>
        <w:t>Tuhinur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color w:val="000000"/>
        </w:rPr>
        <w:t>Jaman</w:t>
      </w:r>
      <w:proofErr w:type="spellEnd"/>
    </w:p>
    <w:p w14:paraId="094AB91A" w14:textId="0F17BC54" w:rsidR="00CA7268" w:rsidRDefault="00CA7268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Aplomb Huang</w:t>
      </w:r>
    </w:p>
    <w:p w14:paraId="35D9D28E" w14:textId="77777777" w:rsidR="00877976" w:rsidRDefault="00877976" w:rsidP="00877976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006F7060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4E36BDBC" w14:textId="193AAAB1" w:rsidR="00877976" w:rsidRDefault="00CA7268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Testing</w:t>
      </w:r>
      <w:r w:rsidR="0003519B">
        <w:rPr>
          <w:rFonts w:ascii="Helvetica" w:hAnsi="Helvetica" w:cs="Helvetica"/>
          <w:i/>
          <w:color w:val="000000"/>
        </w:rPr>
        <w:t xml:space="preserve"> OUT system</w:t>
      </w:r>
      <w:r w:rsidR="00877976">
        <w:rPr>
          <w:rFonts w:ascii="Helvetica" w:hAnsi="Helvetica" w:cs="Helvetica"/>
          <w:i/>
          <w:color w:val="000000"/>
        </w:rPr>
        <w:t xml:space="preserve"> – </w:t>
      </w:r>
      <w:proofErr w:type="spellStart"/>
      <w:r>
        <w:rPr>
          <w:rFonts w:ascii="Helvetica" w:hAnsi="Helvetica" w:cs="Helvetica"/>
          <w:i/>
          <w:color w:val="000000"/>
        </w:rPr>
        <w:t>Tuhinur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color w:val="000000"/>
        </w:rPr>
        <w:t>Jaman</w:t>
      </w:r>
      <w:proofErr w:type="spellEnd"/>
    </w:p>
    <w:p w14:paraId="2519AB3E" w14:textId="2D1F744A" w:rsidR="00877976" w:rsidRPr="008B07F5" w:rsidRDefault="00CA7268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Working on </w:t>
      </w:r>
      <w:r w:rsidR="007C7AC8">
        <w:rPr>
          <w:rFonts w:ascii="Helvetica" w:hAnsi="Helvetica" w:cs="Helvetica"/>
          <w:i/>
          <w:color w:val="000000"/>
        </w:rPr>
        <w:t>UI development using</w:t>
      </w:r>
      <w:r w:rsidR="007C7AC8">
        <w:rPr>
          <w:rFonts w:ascii="Helvetica" w:hAnsi="Helvetica" w:cs="Helvetica"/>
          <w:i/>
          <w:color w:val="000000"/>
        </w:rPr>
        <w:t xml:space="preserve"> Angular</w:t>
      </w:r>
      <w:r w:rsidR="0077631C">
        <w:rPr>
          <w:rFonts w:ascii="Helvetica" w:hAnsi="Helvetica" w:cs="Helvetica"/>
          <w:i/>
          <w:color w:val="000000"/>
        </w:rPr>
        <w:t>.js</w:t>
      </w:r>
      <w:r w:rsidR="00877976">
        <w:rPr>
          <w:rFonts w:ascii="Helvetica" w:hAnsi="Helvetica" w:cs="Helvetica"/>
          <w:i/>
          <w:color w:val="000000"/>
        </w:rPr>
        <w:t xml:space="preserve">– </w:t>
      </w:r>
      <w:r>
        <w:rPr>
          <w:rFonts w:ascii="Helvetica" w:hAnsi="Helvetica" w:cs="Helvetica"/>
          <w:i/>
          <w:color w:val="000000"/>
        </w:rPr>
        <w:t>Brendan de Wet</w:t>
      </w:r>
      <w:r w:rsidR="00877976">
        <w:rPr>
          <w:rFonts w:ascii="Helvetica" w:hAnsi="Helvetica" w:cs="Helvetica"/>
          <w:color w:val="000000"/>
        </w:rPr>
        <w:tab/>
      </w:r>
    </w:p>
    <w:p w14:paraId="3830E4E6" w14:textId="158962E8" w:rsidR="008B07F5" w:rsidRDefault="007C7AC8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Working on UI development using </w:t>
      </w:r>
      <w:proofErr w:type="gramStart"/>
      <w:r>
        <w:rPr>
          <w:rFonts w:ascii="Helvetica" w:hAnsi="Helvetica" w:cs="Helvetica"/>
          <w:i/>
          <w:color w:val="000000"/>
        </w:rPr>
        <w:t>Angular.js</w:t>
      </w:r>
      <w:r w:rsidR="0077631C">
        <w:rPr>
          <w:rFonts w:ascii="Helvetica" w:hAnsi="Helvetica" w:cs="Helvetica"/>
          <w:i/>
          <w:color w:val="000000"/>
        </w:rPr>
        <w:t xml:space="preserve"> </w:t>
      </w:r>
      <w:r w:rsidR="008B07F5">
        <w:rPr>
          <w:rFonts w:ascii="Helvetica" w:hAnsi="Helvetica" w:cs="Helvetica"/>
          <w:i/>
          <w:color w:val="000000"/>
        </w:rPr>
        <w:t xml:space="preserve"> –</w:t>
      </w:r>
      <w:proofErr w:type="gramEnd"/>
      <w:r w:rsidR="008B07F5">
        <w:rPr>
          <w:rFonts w:ascii="Helvetica" w:hAnsi="Helvetica" w:cs="Helvetica"/>
          <w:i/>
          <w:color w:val="000000"/>
        </w:rPr>
        <w:t xml:space="preserve"> Aplomb Huang</w:t>
      </w:r>
    </w:p>
    <w:p w14:paraId="64CB3593" w14:textId="77777777" w:rsidR="00877976" w:rsidRDefault="00877976" w:rsidP="00877976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14:paraId="62D33040" w14:textId="77777777" w:rsidR="00877976" w:rsidRDefault="00877976" w:rsidP="00877976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5AEEFE03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List of Milestones to be completed and anticipated date (indicate which ones are in danger of not being met) </w:t>
      </w:r>
    </w:p>
    <w:p w14:paraId="1D938F1C" w14:textId="1DB8E1B2" w:rsidR="00877976" w:rsidRDefault="007C7AC8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Decision making on using </w:t>
      </w:r>
      <w:proofErr w:type="gramStart"/>
      <w:r>
        <w:rPr>
          <w:rFonts w:ascii="Helvetica" w:hAnsi="Helvetica" w:cs="Helvetica"/>
          <w:i/>
          <w:color w:val="000000"/>
        </w:rPr>
        <w:t xml:space="preserve">AWS </w:t>
      </w:r>
      <w:r w:rsidR="00877976">
        <w:rPr>
          <w:rFonts w:ascii="Helvetica" w:hAnsi="Helvetica" w:cs="Helvetica"/>
          <w:i/>
          <w:color w:val="000000"/>
        </w:rPr>
        <w:t xml:space="preserve"> –</w:t>
      </w:r>
      <w:proofErr w:type="gramEnd"/>
      <w:r w:rsidR="00877976">
        <w:rPr>
          <w:rFonts w:ascii="Helvetica" w:hAnsi="Helvetica" w:cs="Helvetica"/>
          <w:i/>
          <w:color w:val="000000"/>
        </w:rPr>
        <w:t xml:space="preserve"> </w:t>
      </w:r>
      <w:r w:rsidR="00457845">
        <w:rPr>
          <w:rFonts w:ascii="Helvetica" w:hAnsi="Helvetica" w:cs="Helvetica"/>
          <w:i/>
          <w:color w:val="000000"/>
        </w:rPr>
        <w:t xml:space="preserve">Oct </w:t>
      </w:r>
      <w:r>
        <w:rPr>
          <w:rFonts w:ascii="Helvetica" w:hAnsi="Helvetica" w:cs="Helvetica"/>
          <w:i/>
          <w:color w:val="000000"/>
        </w:rPr>
        <w:t>21st</w:t>
      </w:r>
      <w:r w:rsidR="00877976">
        <w:rPr>
          <w:rFonts w:ascii="Helvetica" w:hAnsi="Helvetica" w:cs="Helvetica"/>
          <w:i/>
          <w:color w:val="000000"/>
        </w:rPr>
        <w:t xml:space="preserve"> 2018</w:t>
      </w:r>
    </w:p>
    <w:p w14:paraId="053B5134" w14:textId="26CA8D15" w:rsidR="00CA7268" w:rsidRDefault="007C7AC8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Mockup</w:t>
      </w:r>
      <w:r w:rsidR="00CA7268">
        <w:rPr>
          <w:rFonts w:ascii="Helvetica" w:hAnsi="Helvetica" w:cs="Helvetica"/>
          <w:i/>
          <w:color w:val="000000"/>
        </w:rPr>
        <w:t xml:space="preserve"> prototype demonstration</w:t>
      </w:r>
      <w:r>
        <w:rPr>
          <w:rFonts w:ascii="Helvetica" w:hAnsi="Helvetica" w:cs="Helvetica"/>
          <w:i/>
          <w:color w:val="000000"/>
        </w:rPr>
        <w:t xml:space="preserve"> to Jesse Gordon</w:t>
      </w:r>
      <w:r w:rsidR="00CA7268">
        <w:rPr>
          <w:rFonts w:ascii="Helvetica" w:hAnsi="Helvetica" w:cs="Helvetica"/>
          <w:i/>
          <w:color w:val="000000"/>
        </w:rPr>
        <w:t xml:space="preserve"> on Friday Oct 26</w:t>
      </w:r>
      <w:r w:rsidR="00CA7268" w:rsidRPr="00CA7268">
        <w:rPr>
          <w:rFonts w:ascii="Helvetica" w:hAnsi="Helvetica" w:cs="Helvetica"/>
          <w:i/>
          <w:color w:val="000000"/>
          <w:vertAlign w:val="superscript"/>
        </w:rPr>
        <w:t>th</w:t>
      </w:r>
      <w:r w:rsidR="00CA7268">
        <w:rPr>
          <w:rFonts w:ascii="Helvetica" w:hAnsi="Helvetica" w:cs="Helvetica"/>
          <w:i/>
          <w:color w:val="000000"/>
        </w:rPr>
        <w:t xml:space="preserve"> 2018</w:t>
      </w:r>
    </w:p>
    <w:p w14:paraId="439331E0" w14:textId="0824A1DC" w:rsidR="007C7AC8" w:rsidRDefault="007C7AC8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Actual prototype with sample data demonstration on Friday Nov 2</w:t>
      </w:r>
      <w:r w:rsidRPr="007C7AC8">
        <w:rPr>
          <w:rFonts w:ascii="Helvetica" w:hAnsi="Helvetica" w:cs="Helvetica"/>
          <w:i/>
          <w:color w:val="000000"/>
          <w:vertAlign w:val="superscript"/>
        </w:rPr>
        <w:t>nd</w:t>
      </w:r>
      <w:r>
        <w:rPr>
          <w:rFonts w:ascii="Helvetica" w:hAnsi="Helvetica" w:cs="Helvetica"/>
          <w:i/>
          <w:color w:val="000000"/>
        </w:rPr>
        <w:t xml:space="preserve"> 2018</w:t>
      </w:r>
    </w:p>
    <w:p w14:paraId="4FB78751" w14:textId="77777777" w:rsidR="00877976" w:rsidRDefault="00877976" w:rsidP="00877976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4ECF0FE8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concern(s)</w:t>
      </w:r>
    </w:p>
    <w:p w14:paraId="7E466F1C" w14:textId="7FCBDB6D" w:rsidR="00877976" w:rsidRPr="00CA7268" w:rsidRDefault="007C7AC8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This week and the past week, the whole team had been busy with project due date and several midterm exams so the progress was slowed a little.</w:t>
      </w:r>
      <w:bookmarkStart w:id="0" w:name="_GoBack"/>
      <w:bookmarkEnd w:id="0"/>
    </w:p>
    <w:p w14:paraId="59F3EEAA" w14:textId="77777777" w:rsidR="00CA7268" w:rsidRDefault="00CA7268" w:rsidP="00CA7268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</w:p>
    <w:p w14:paraId="58E4AA2F" w14:textId="0D4B8915" w:rsidR="008F4D0B" w:rsidRPr="00877976" w:rsidRDefault="008F4D0B" w:rsidP="00877976"/>
    <w:sectPr w:rsidR="008F4D0B" w:rsidRPr="00877976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CF74A" w14:textId="77777777" w:rsidR="00096B4A" w:rsidRDefault="00096B4A" w:rsidP="00110679">
      <w:pPr>
        <w:spacing w:after="0" w:line="240" w:lineRule="auto"/>
      </w:pPr>
      <w:r>
        <w:separator/>
      </w:r>
    </w:p>
  </w:endnote>
  <w:endnote w:type="continuationSeparator" w:id="0">
    <w:p w14:paraId="3C6E8BE0" w14:textId="77777777" w:rsidR="00096B4A" w:rsidRDefault="00096B4A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83F87" w14:textId="77777777" w:rsidR="00096B4A" w:rsidRDefault="00096B4A" w:rsidP="00110679">
      <w:pPr>
        <w:spacing w:after="0" w:line="240" w:lineRule="auto"/>
      </w:pPr>
      <w:r>
        <w:separator/>
      </w:r>
    </w:p>
  </w:footnote>
  <w:footnote w:type="continuationSeparator" w:id="0">
    <w:p w14:paraId="64D6DDD7" w14:textId="77777777" w:rsidR="00096B4A" w:rsidRDefault="00096B4A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8F183" w14:textId="3E9887FD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proofErr w:type="gramStart"/>
    <w:r>
      <w:rPr>
        <w:b/>
        <w:sz w:val="32"/>
        <w:szCs w:val="32"/>
      </w:rPr>
      <w:t>3</w:t>
    </w:r>
    <w:r w:rsidR="00877976">
      <w:rPr>
        <w:b/>
        <w:sz w:val="32"/>
        <w:szCs w:val="32"/>
      </w:rPr>
      <w:t>27</w:t>
    </w:r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 Project </w:t>
    </w:r>
    <w:proofErr w:type="spellStart"/>
    <w:r w:rsidR="00877976">
      <w:rPr>
        <w:b/>
        <w:sz w:val="32"/>
        <w:szCs w:val="32"/>
      </w:rPr>
      <w:t>Anthum</w:t>
    </w:r>
    <w:proofErr w:type="spellEnd"/>
    <w:r w:rsidR="00877976">
      <w:rPr>
        <w:b/>
        <w:sz w:val="32"/>
        <w:szCs w:val="32"/>
      </w:rPr>
      <w:t xml:space="preserve"> Dashboard</w:t>
    </w:r>
  </w:p>
  <w:p w14:paraId="2BA5E8BC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6DE4C57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41956B" wp14:editId="3C0DFD6B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C5BC5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76"/>
    <w:rsid w:val="0001452A"/>
    <w:rsid w:val="0003519B"/>
    <w:rsid w:val="00096B4A"/>
    <w:rsid w:val="001062DD"/>
    <w:rsid w:val="00110679"/>
    <w:rsid w:val="001B473C"/>
    <w:rsid w:val="002A7A77"/>
    <w:rsid w:val="003462FE"/>
    <w:rsid w:val="003D608A"/>
    <w:rsid w:val="00457845"/>
    <w:rsid w:val="00486475"/>
    <w:rsid w:val="004B6715"/>
    <w:rsid w:val="00671386"/>
    <w:rsid w:val="0077631C"/>
    <w:rsid w:val="007C7AC8"/>
    <w:rsid w:val="00806E4C"/>
    <w:rsid w:val="00814AEF"/>
    <w:rsid w:val="00877976"/>
    <w:rsid w:val="008B07F5"/>
    <w:rsid w:val="008E286B"/>
    <w:rsid w:val="008F4D0B"/>
    <w:rsid w:val="00A20F17"/>
    <w:rsid w:val="00AD3211"/>
    <w:rsid w:val="00BA68C8"/>
    <w:rsid w:val="00C1216F"/>
    <w:rsid w:val="00C82ACA"/>
    <w:rsid w:val="00CA0A28"/>
    <w:rsid w:val="00CA7268"/>
    <w:rsid w:val="00CD1F18"/>
    <w:rsid w:val="00CE428E"/>
    <w:rsid w:val="00DA3286"/>
    <w:rsid w:val="00F5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215F4"/>
  <w15:chartTrackingRefBased/>
  <w15:docId w15:val="{2F981BBA-04A4-4083-9075-1F7AA21E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79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7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tHub\2018-CS-327-Anthem-OperationsDashboard\status_report\Second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921343270C423AACB47D5CE71B2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4764E-AB9E-478C-ADDF-3E62B8D0F839}"/>
      </w:docPartPr>
      <w:docPartBody>
        <w:p w:rsidR="00E47A4D" w:rsidRDefault="00093E76" w:rsidP="00093E76">
          <w:pPr>
            <w:pStyle w:val="87921343270C423AACB47D5CE71B2D88"/>
          </w:pPr>
          <w:r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76"/>
    <w:rsid w:val="00093E76"/>
    <w:rsid w:val="003D0BDC"/>
    <w:rsid w:val="00425556"/>
    <w:rsid w:val="004445E0"/>
    <w:rsid w:val="00710FC7"/>
    <w:rsid w:val="008E1D1D"/>
    <w:rsid w:val="00B76AC0"/>
    <w:rsid w:val="00E477DC"/>
    <w:rsid w:val="00E47A4D"/>
    <w:rsid w:val="00F7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E76"/>
  </w:style>
  <w:style w:type="paragraph" w:customStyle="1" w:styleId="2A2B359F0FD04C03A8F00ECED222138B">
    <w:name w:val="2A2B359F0FD04C03A8F00ECED222138B"/>
  </w:style>
  <w:style w:type="paragraph" w:customStyle="1" w:styleId="002B03B0E0EF433087B6009A83EED1E0">
    <w:name w:val="002B03B0E0EF433087B6009A83EED1E0"/>
    <w:rsid w:val="00093E76"/>
  </w:style>
  <w:style w:type="paragraph" w:customStyle="1" w:styleId="87921343270C423AACB47D5CE71B2D88">
    <w:name w:val="87921343270C423AACB47D5CE71B2D88"/>
    <w:rsid w:val="00093E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Second report.dotx</Template>
  <TotalTime>32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ApowerL</dc:creator>
  <cp:keywords/>
  <dc:description/>
  <cp:lastModifiedBy>ApowerL</cp:lastModifiedBy>
  <cp:revision>10</cp:revision>
  <dcterms:created xsi:type="dcterms:W3CDTF">2018-09-07T19:16:00Z</dcterms:created>
  <dcterms:modified xsi:type="dcterms:W3CDTF">2018-10-29T17:06:00Z</dcterms:modified>
</cp:coreProperties>
</file>