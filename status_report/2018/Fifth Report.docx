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6A839" w14:textId="2D649B24" w:rsidR="00877976" w:rsidRDefault="00877976" w:rsidP="00877976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7921343270C423AACB47D5CE71B2D88"/>
          </w:placeholder>
          <w:date w:fullDate="2018-09-28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3519B">
            <w:rPr>
              <w:rFonts w:ascii="Helvetica" w:hAnsi="Helvetica" w:cs="Helvetica"/>
              <w:color w:val="000000"/>
            </w:rPr>
            <w:t>9/28/2018</w:t>
          </w:r>
        </w:sdtContent>
      </w:sdt>
    </w:p>
    <w:p w14:paraId="37005206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2577651" w14:textId="7777777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1062B581" w14:textId="1D65BE80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6349E367" w14:textId="0E7C8026" w:rsidR="00091419" w:rsidRDefault="00091419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  <w:bookmarkStart w:id="0" w:name="_GoBack"/>
      <w:bookmarkEnd w:id="0"/>
    </w:p>
    <w:p w14:paraId="35D9D28E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006F7060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4E36BDBC" w14:textId="561B26D3" w:rsidR="00877976" w:rsidRDefault="0003519B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Research OUT system</w:t>
      </w:r>
      <w:r w:rsidR="00877976">
        <w:rPr>
          <w:rFonts w:ascii="Helvetica" w:hAnsi="Helvetica" w:cs="Helvetica"/>
          <w:i/>
          <w:color w:val="000000"/>
        </w:rPr>
        <w:t xml:space="preserve"> – Brendan de Wet</w:t>
      </w:r>
    </w:p>
    <w:p w14:paraId="2519AB3E" w14:textId="74994D21" w:rsidR="00877976" w:rsidRPr="008B07F5" w:rsidRDefault="00486475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Installing MS database and manager and port in data </w:t>
      </w:r>
      <w:r w:rsidR="00877976">
        <w:rPr>
          <w:rFonts w:ascii="Helvetica" w:hAnsi="Helvetica" w:cs="Helvetica"/>
          <w:i/>
          <w:color w:val="000000"/>
        </w:rPr>
        <w:t xml:space="preserve">– </w:t>
      </w:r>
      <w:proofErr w:type="spellStart"/>
      <w:r w:rsidR="00877976">
        <w:rPr>
          <w:rFonts w:ascii="Helvetica" w:hAnsi="Helvetica" w:cs="Helvetica"/>
          <w:i/>
          <w:color w:val="000000"/>
        </w:rPr>
        <w:t>Tuhinur</w:t>
      </w:r>
      <w:proofErr w:type="spellEnd"/>
      <w:r w:rsidR="00877976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877976">
        <w:rPr>
          <w:rFonts w:ascii="Helvetica" w:hAnsi="Helvetica" w:cs="Helvetica"/>
          <w:i/>
          <w:color w:val="000000"/>
        </w:rPr>
        <w:t>Jaman</w:t>
      </w:r>
      <w:proofErr w:type="spellEnd"/>
      <w:r w:rsidR="00877976">
        <w:rPr>
          <w:rFonts w:ascii="Helvetica" w:hAnsi="Helvetica" w:cs="Helvetica"/>
          <w:color w:val="000000"/>
        </w:rPr>
        <w:tab/>
      </w:r>
    </w:p>
    <w:p w14:paraId="3830E4E6" w14:textId="7A3B1736" w:rsidR="008B07F5" w:rsidRDefault="008B07F5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Research AWS free tier – Aplomb Huang</w:t>
      </w:r>
    </w:p>
    <w:p w14:paraId="64CB3593" w14:textId="77777777" w:rsidR="00877976" w:rsidRDefault="00877976" w:rsidP="00877976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62D33040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5AEEFE03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List of Milestones to be completed and anticipated date (indicate which ones are in danger of not being met) </w:t>
      </w:r>
    </w:p>
    <w:p w14:paraId="1D938F1C" w14:textId="258A38E9" w:rsidR="00877976" w:rsidRDefault="0003519B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Finally determined what to do next</w:t>
      </w:r>
      <w:r w:rsidR="00877976">
        <w:rPr>
          <w:rFonts w:ascii="Helvetica" w:hAnsi="Helvetica" w:cs="Helvetica"/>
          <w:i/>
          <w:color w:val="000000"/>
        </w:rPr>
        <w:t xml:space="preserve"> – Brendan de Wet – Sept </w:t>
      </w:r>
      <w:r w:rsidR="00486475">
        <w:rPr>
          <w:rFonts w:ascii="Helvetica" w:hAnsi="Helvetica" w:cs="Helvetica"/>
          <w:i/>
          <w:color w:val="000000"/>
        </w:rPr>
        <w:t>2</w:t>
      </w:r>
      <w:r>
        <w:rPr>
          <w:rFonts w:ascii="Helvetica" w:hAnsi="Helvetica" w:cs="Helvetica"/>
          <w:i/>
          <w:color w:val="000000"/>
        </w:rPr>
        <w:t>7</w:t>
      </w:r>
      <w:r w:rsidR="00486475">
        <w:rPr>
          <w:rFonts w:ascii="Helvetica" w:hAnsi="Helvetica" w:cs="Helvetica"/>
          <w:i/>
          <w:color w:val="000000"/>
        </w:rPr>
        <w:t>st</w:t>
      </w:r>
      <w:r w:rsidR="00877976">
        <w:rPr>
          <w:rFonts w:ascii="Helvetica" w:hAnsi="Helvetica" w:cs="Helvetica"/>
          <w:i/>
          <w:color w:val="000000"/>
        </w:rPr>
        <w:t xml:space="preserve"> 2018</w:t>
      </w:r>
    </w:p>
    <w:p w14:paraId="40E5ECBB" w14:textId="32600485" w:rsidR="00877976" w:rsidRDefault="0003519B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Finally determined what to do next </w:t>
      </w:r>
      <w:r w:rsidR="00877976">
        <w:rPr>
          <w:rFonts w:ascii="Helvetica" w:hAnsi="Helvetica" w:cs="Helvetica"/>
          <w:i/>
          <w:color w:val="000000"/>
        </w:rPr>
        <w:t xml:space="preserve">– </w:t>
      </w:r>
      <w:proofErr w:type="spellStart"/>
      <w:r w:rsidR="00877976">
        <w:rPr>
          <w:rFonts w:ascii="Helvetica" w:hAnsi="Helvetica" w:cs="Helvetica"/>
          <w:i/>
          <w:color w:val="000000"/>
        </w:rPr>
        <w:t>Tuhinur</w:t>
      </w:r>
      <w:proofErr w:type="spellEnd"/>
      <w:r w:rsidR="00877976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877976">
        <w:rPr>
          <w:rFonts w:ascii="Helvetica" w:hAnsi="Helvetica" w:cs="Helvetica"/>
          <w:i/>
          <w:color w:val="000000"/>
        </w:rPr>
        <w:t>Jaman</w:t>
      </w:r>
      <w:proofErr w:type="spellEnd"/>
      <w:r w:rsidR="00877976">
        <w:rPr>
          <w:rFonts w:ascii="Helvetica" w:hAnsi="Helvetica" w:cs="Helvetica"/>
          <w:i/>
          <w:color w:val="000000"/>
        </w:rPr>
        <w:t xml:space="preserve"> – Sept </w:t>
      </w:r>
      <w:r w:rsidR="00486475">
        <w:rPr>
          <w:rFonts w:ascii="Helvetica" w:hAnsi="Helvetica" w:cs="Helvetica"/>
          <w:i/>
          <w:color w:val="000000"/>
        </w:rPr>
        <w:t>2</w:t>
      </w:r>
      <w:r>
        <w:rPr>
          <w:rFonts w:ascii="Helvetica" w:hAnsi="Helvetica" w:cs="Helvetica"/>
          <w:i/>
          <w:color w:val="000000"/>
        </w:rPr>
        <w:t>7</w:t>
      </w:r>
      <w:r w:rsidR="00486475">
        <w:rPr>
          <w:rFonts w:ascii="Helvetica" w:hAnsi="Helvetica" w:cs="Helvetica"/>
          <w:i/>
          <w:color w:val="000000"/>
        </w:rPr>
        <w:t>st</w:t>
      </w:r>
      <w:r w:rsidR="00877976">
        <w:rPr>
          <w:rFonts w:ascii="Helvetica" w:hAnsi="Helvetica" w:cs="Helvetica"/>
          <w:i/>
          <w:color w:val="000000"/>
        </w:rPr>
        <w:t xml:space="preserve"> 2018</w:t>
      </w:r>
    </w:p>
    <w:p w14:paraId="4FB78751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ECF0FE8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concern(s)</w:t>
      </w:r>
    </w:p>
    <w:p w14:paraId="7E466F1C" w14:textId="1880FD37" w:rsidR="00877976" w:rsidRDefault="0003519B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Right </w:t>
      </w:r>
      <w:proofErr w:type="gramStart"/>
      <w:r>
        <w:rPr>
          <w:rFonts w:ascii="Helvetica" w:hAnsi="Helvetica" w:cs="Helvetica"/>
          <w:i/>
          <w:color w:val="000000"/>
        </w:rPr>
        <w:t>now</w:t>
      </w:r>
      <w:proofErr w:type="gramEnd"/>
      <w:r>
        <w:rPr>
          <w:rFonts w:ascii="Helvetica" w:hAnsi="Helvetica" w:cs="Helvetica"/>
          <w:i/>
          <w:color w:val="000000"/>
        </w:rPr>
        <w:t xml:space="preserve"> we are waiting for the final call of using Amazon Web Service to hold the data base and our code for the web UI</w:t>
      </w:r>
    </w:p>
    <w:p w14:paraId="58E4AA2F" w14:textId="0D4B8915" w:rsidR="008F4D0B" w:rsidRPr="00877976" w:rsidRDefault="008F4D0B" w:rsidP="00877976"/>
    <w:sectPr w:rsidR="008F4D0B" w:rsidRPr="00877976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F6B2E" w14:textId="77777777" w:rsidR="002E3233" w:rsidRDefault="002E3233" w:rsidP="00110679">
      <w:pPr>
        <w:spacing w:after="0" w:line="240" w:lineRule="auto"/>
      </w:pPr>
      <w:r>
        <w:separator/>
      </w:r>
    </w:p>
  </w:endnote>
  <w:endnote w:type="continuationSeparator" w:id="0">
    <w:p w14:paraId="73EE63A3" w14:textId="77777777" w:rsidR="002E3233" w:rsidRDefault="002E3233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E62DD" w14:textId="77777777" w:rsidR="002E3233" w:rsidRDefault="002E3233" w:rsidP="00110679">
      <w:pPr>
        <w:spacing w:after="0" w:line="240" w:lineRule="auto"/>
      </w:pPr>
      <w:r>
        <w:separator/>
      </w:r>
    </w:p>
  </w:footnote>
  <w:footnote w:type="continuationSeparator" w:id="0">
    <w:p w14:paraId="378F015D" w14:textId="77777777" w:rsidR="002E3233" w:rsidRDefault="002E3233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8F183" w14:textId="3E9887F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877976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Project </w:t>
    </w:r>
    <w:proofErr w:type="spellStart"/>
    <w:r w:rsidR="00877976">
      <w:rPr>
        <w:b/>
        <w:sz w:val="32"/>
        <w:szCs w:val="32"/>
      </w:rPr>
      <w:t>Anthum</w:t>
    </w:r>
    <w:proofErr w:type="spellEnd"/>
    <w:r w:rsidR="00877976">
      <w:rPr>
        <w:b/>
        <w:sz w:val="32"/>
        <w:szCs w:val="32"/>
      </w:rPr>
      <w:t xml:space="preserve"> Dashboard</w:t>
    </w:r>
  </w:p>
  <w:p w14:paraId="2BA5E8BC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6DE4C57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41956B" wp14:editId="3C0DFD6B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C5BC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76"/>
    <w:rsid w:val="0001452A"/>
    <w:rsid w:val="0003519B"/>
    <w:rsid w:val="00091419"/>
    <w:rsid w:val="001062DD"/>
    <w:rsid w:val="00110679"/>
    <w:rsid w:val="001B473C"/>
    <w:rsid w:val="002A7A77"/>
    <w:rsid w:val="002E3233"/>
    <w:rsid w:val="00486475"/>
    <w:rsid w:val="004B6715"/>
    <w:rsid w:val="00671386"/>
    <w:rsid w:val="00806E4C"/>
    <w:rsid w:val="00814AEF"/>
    <w:rsid w:val="00877976"/>
    <w:rsid w:val="008B07F5"/>
    <w:rsid w:val="008F4D0B"/>
    <w:rsid w:val="00A20F17"/>
    <w:rsid w:val="00AD3211"/>
    <w:rsid w:val="00BA68C8"/>
    <w:rsid w:val="00C1216F"/>
    <w:rsid w:val="00C82ACA"/>
    <w:rsid w:val="00CA0A28"/>
    <w:rsid w:val="00CD1F18"/>
    <w:rsid w:val="00CE428E"/>
    <w:rsid w:val="00DA3286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215F4"/>
  <w15:chartTrackingRefBased/>
  <w15:docId w15:val="{2F981BBA-04A4-4083-9075-1F7AA21E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9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Hub\2018-CS-327-Anthem-OperationsDashboard\status_report\Second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921343270C423AACB47D5CE71B2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4764E-AB9E-478C-ADDF-3E62B8D0F839}"/>
      </w:docPartPr>
      <w:docPartBody>
        <w:p w:rsidR="00E47A4D" w:rsidRDefault="00093E76" w:rsidP="00093E76">
          <w:pPr>
            <w:pStyle w:val="87921343270C423AACB47D5CE71B2D88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76"/>
    <w:rsid w:val="00093E76"/>
    <w:rsid w:val="004445E0"/>
    <w:rsid w:val="00710FC7"/>
    <w:rsid w:val="007163E3"/>
    <w:rsid w:val="00B76AC0"/>
    <w:rsid w:val="00E477DC"/>
    <w:rsid w:val="00E4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E76"/>
  </w:style>
  <w:style w:type="paragraph" w:customStyle="1" w:styleId="2A2B359F0FD04C03A8F00ECED222138B">
    <w:name w:val="2A2B359F0FD04C03A8F00ECED222138B"/>
  </w:style>
  <w:style w:type="paragraph" w:customStyle="1" w:styleId="002B03B0E0EF433087B6009A83EED1E0">
    <w:name w:val="002B03B0E0EF433087B6009A83EED1E0"/>
    <w:rsid w:val="00093E76"/>
  </w:style>
  <w:style w:type="paragraph" w:customStyle="1" w:styleId="87921343270C423AACB47D5CE71B2D88">
    <w:name w:val="87921343270C423AACB47D5CE71B2D88"/>
    <w:rsid w:val="00093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Second report.dotx</Template>
  <TotalTime>18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ApowerL</dc:creator>
  <cp:keywords/>
  <dc:description/>
  <cp:lastModifiedBy>ApowerL</cp:lastModifiedBy>
  <cp:revision>7</cp:revision>
  <dcterms:created xsi:type="dcterms:W3CDTF">2018-09-07T19:16:00Z</dcterms:created>
  <dcterms:modified xsi:type="dcterms:W3CDTF">2018-10-16T14:11:00Z</dcterms:modified>
</cp:coreProperties>
</file>