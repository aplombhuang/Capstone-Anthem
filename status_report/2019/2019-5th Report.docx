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8016" w14:textId="67D8361D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13CED8B0C45947128ED813828FBD077D"/>
          </w:placeholder>
          <w:date w:fullDate="2019-02-1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55285">
            <w:rPr>
              <w:rFonts w:ascii="Helvetica" w:hAnsi="Helvetica" w:cs="Helvetica"/>
              <w:color w:val="000000"/>
            </w:rPr>
            <w:t>2/15/2019</w:t>
          </w:r>
        </w:sdtContent>
      </w:sdt>
    </w:p>
    <w:p w14:paraId="5DC6AC59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9CEC2CD" w14:textId="77777777" w:rsidR="00CE428E" w:rsidRP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7C13FE99" w14:textId="7CEEAB07" w:rsid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6B24206E" w14:textId="495304A9" w:rsidR="008451D4" w:rsidRPr="008F4D0B" w:rsidRDefault="008451D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</w:p>
    <w:p w14:paraId="261B2267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7A0395C4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769583ED" w14:textId="3D1342BD" w:rsidR="00B1789D" w:rsidRDefault="003F01F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Setting up</w:t>
      </w:r>
      <w:r w:rsidR="00EE586D">
        <w:rPr>
          <w:rFonts w:ascii="Helvetica" w:hAnsi="Helvetica" w:cs="Helvetica"/>
          <w:i/>
          <w:color w:val="000000"/>
        </w:rPr>
        <w:t xml:space="preserve"> connection between AngularJS and</w:t>
      </w:r>
      <w:r>
        <w:rPr>
          <w:rFonts w:ascii="Helvetica" w:hAnsi="Helvetica" w:cs="Helvetica"/>
          <w:i/>
          <w:color w:val="000000"/>
        </w:rPr>
        <w:t xml:space="preserve"> MongoDB</w:t>
      </w:r>
      <w:r w:rsidR="00C61051">
        <w:rPr>
          <w:rFonts w:ascii="Helvetica" w:hAnsi="Helvetica" w:cs="Helvetica"/>
          <w:i/>
          <w:color w:val="000000"/>
        </w:rPr>
        <w:t xml:space="preserve"> on AWS</w:t>
      </w:r>
      <w:r w:rsidR="00B1789D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B1789D">
        <w:rPr>
          <w:rFonts w:ascii="Helvetica" w:hAnsi="Helvetica" w:cs="Helvetica"/>
          <w:i/>
          <w:color w:val="000000"/>
        </w:rPr>
        <w:t>Brendan de Wet</w:t>
      </w:r>
    </w:p>
    <w:p w14:paraId="139BBF41" w14:textId="178CABA8" w:rsidR="00C61051" w:rsidRDefault="003F01F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Code Review</w:t>
      </w:r>
      <w:r w:rsidR="00B1789D" w:rsidRPr="00B1789D">
        <w:rPr>
          <w:rFonts w:ascii="Helvetica" w:hAnsi="Helvetica" w:cs="Helvetica"/>
          <w:i/>
          <w:color w:val="000000"/>
        </w:rPr>
        <w:t xml:space="preserve"> – </w:t>
      </w:r>
      <w:proofErr w:type="spellStart"/>
      <w:r w:rsidR="00B1789D">
        <w:rPr>
          <w:rFonts w:ascii="Helvetica" w:hAnsi="Helvetica" w:cs="Helvetica"/>
          <w:i/>
          <w:color w:val="000000"/>
        </w:rPr>
        <w:t>Tuhinur</w:t>
      </w:r>
      <w:proofErr w:type="spellEnd"/>
      <w:r w:rsidR="00B1789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B1789D">
        <w:rPr>
          <w:rFonts w:ascii="Helvetica" w:hAnsi="Helvetica" w:cs="Helvetica"/>
          <w:i/>
          <w:color w:val="000000"/>
        </w:rPr>
        <w:t>Jaman</w:t>
      </w:r>
      <w:proofErr w:type="spellEnd"/>
    </w:p>
    <w:p w14:paraId="60F30186" w14:textId="4C7E9064" w:rsidR="00CE428E" w:rsidRPr="00B1789D" w:rsidRDefault="00EE586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color w:val="000000"/>
        </w:rPr>
        <w:t>Helped Brendan to setup the connection</w:t>
      </w:r>
      <w:r w:rsidR="0098510F">
        <w:rPr>
          <w:rFonts w:ascii="Helvetica" w:hAnsi="Helvetica" w:cs="Helvetica"/>
          <w:color w:val="000000"/>
        </w:rPr>
        <w:t xml:space="preserve"> </w:t>
      </w:r>
      <w:r w:rsidR="00C61051" w:rsidRPr="00B1789D">
        <w:rPr>
          <w:rFonts w:ascii="Helvetica" w:hAnsi="Helvetica" w:cs="Helvetica"/>
          <w:i/>
          <w:color w:val="000000"/>
        </w:rPr>
        <w:t>–</w:t>
      </w:r>
      <w:r w:rsidR="00C61051">
        <w:rPr>
          <w:rFonts w:ascii="Helvetica" w:hAnsi="Helvetica" w:cs="Helvetica"/>
          <w:i/>
          <w:color w:val="000000"/>
        </w:rPr>
        <w:t xml:space="preserve"> Aplomb Huang</w:t>
      </w:r>
    </w:p>
    <w:p w14:paraId="658E5735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20B46AD1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4472903E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A147CD3" w14:textId="1804B60B" w:rsidR="00CE428E" w:rsidRDefault="00EE586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Front end and Database connection </w:t>
      </w:r>
      <w:r w:rsidR="0098510F">
        <w:rPr>
          <w:rFonts w:ascii="Helvetica" w:hAnsi="Helvetica" w:cs="Helvetica"/>
          <w:i/>
          <w:color w:val="000000"/>
        </w:rPr>
        <w:t>Successfully set up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B1789D">
        <w:rPr>
          <w:rFonts w:ascii="Helvetica" w:hAnsi="Helvetica" w:cs="Helvetica"/>
          <w:i/>
          <w:color w:val="000000"/>
        </w:rPr>
        <w:t>Brendan de Wet</w:t>
      </w:r>
      <w:r w:rsidR="00B1789D" w:rsidRPr="008F4D0B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Feb 15</w:t>
      </w:r>
      <w:r w:rsidR="00C61051">
        <w:rPr>
          <w:rFonts w:ascii="Helvetica" w:hAnsi="Helvetica" w:cs="Helvetica"/>
          <w:i/>
          <w:color w:val="000000"/>
        </w:rPr>
        <w:t>th</w:t>
      </w:r>
      <w:r w:rsidR="00B1789D">
        <w:rPr>
          <w:rFonts w:ascii="Helvetica" w:hAnsi="Helvetica" w:cs="Helvetica"/>
          <w:i/>
          <w:color w:val="000000"/>
        </w:rPr>
        <w:t xml:space="preserve"> 201</w:t>
      </w:r>
      <w:r w:rsidR="00C61051">
        <w:rPr>
          <w:rFonts w:ascii="Helvetica" w:hAnsi="Helvetica" w:cs="Helvetica"/>
          <w:i/>
          <w:color w:val="000000"/>
        </w:rPr>
        <w:t>9</w:t>
      </w:r>
    </w:p>
    <w:p w14:paraId="7F05B6D7" w14:textId="228603BB" w:rsidR="00B1789D" w:rsidRDefault="0098510F" w:rsidP="00B1789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JavaScript Program completed</w:t>
      </w:r>
      <w:r w:rsidR="00C61051" w:rsidRPr="008F4D0B">
        <w:rPr>
          <w:rFonts w:ascii="Helvetica" w:hAnsi="Helvetica" w:cs="Helvetica"/>
          <w:i/>
          <w:color w:val="000000"/>
        </w:rPr>
        <w:t xml:space="preserve"> </w:t>
      </w:r>
      <w:r w:rsidR="00B1789D" w:rsidRPr="008F4D0B">
        <w:rPr>
          <w:rFonts w:ascii="Helvetica" w:hAnsi="Helvetica" w:cs="Helvetica"/>
          <w:i/>
          <w:color w:val="000000"/>
        </w:rPr>
        <w:t xml:space="preserve">– </w:t>
      </w:r>
      <w:proofErr w:type="spellStart"/>
      <w:r w:rsidR="00B1789D">
        <w:rPr>
          <w:rFonts w:ascii="Helvetica" w:hAnsi="Helvetica" w:cs="Helvetica"/>
          <w:i/>
          <w:color w:val="000000"/>
        </w:rPr>
        <w:t>Tuhinur</w:t>
      </w:r>
      <w:proofErr w:type="spellEnd"/>
      <w:r w:rsidR="00B1789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B1789D">
        <w:rPr>
          <w:rFonts w:ascii="Helvetica" w:hAnsi="Helvetica" w:cs="Helvetica"/>
          <w:i/>
          <w:color w:val="000000"/>
        </w:rPr>
        <w:t>Jaman</w:t>
      </w:r>
      <w:proofErr w:type="spellEnd"/>
      <w:r w:rsidR="00B1789D" w:rsidRPr="008F4D0B">
        <w:rPr>
          <w:rFonts w:ascii="Helvetica" w:hAnsi="Helvetica" w:cs="Helvetica"/>
          <w:i/>
          <w:color w:val="000000"/>
        </w:rPr>
        <w:t xml:space="preserve"> </w:t>
      </w:r>
      <w:r w:rsidR="00C61051" w:rsidRPr="008F4D0B">
        <w:rPr>
          <w:rFonts w:ascii="Helvetica" w:hAnsi="Helvetica" w:cs="Helvetica"/>
          <w:i/>
          <w:color w:val="000000"/>
        </w:rPr>
        <w:t xml:space="preserve">– </w:t>
      </w:r>
      <w:r w:rsidR="00C61051">
        <w:rPr>
          <w:rFonts w:ascii="Helvetica" w:hAnsi="Helvetica" w:cs="Helvetica"/>
          <w:i/>
          <w:color w:val="000000"/>
        </w:rPr>
        <w:t xml:space="preserve">Jan </w:t>
      </w:r>
      <w:r>
        <w:rPr>
          <w:rFonts w:ascii="Helvetica" w:hAnsi="Helvetica" w:cs="Helvetica"/>
          <w:i/>
          <w:color w:val="000000"/>
        </w:rPr>
        <w:t>24</w:t>
      </w:r>
      <w:r w:rsidR="00C61051">
        <w:rPr>
          <w:rFonts w:ascii="Helvetica" w:hAnsi="Helvetica" w:cs="Helvetica"/>
          <w:i/>
          <w:color w:val="000000"/>
        </w:rPr>
        <w:t>th 2019</w:t>
      </w:r>
    </w:p>
    <w:p w14:paraId="1C1E6D17" w14:textId="1913B672" w:rsidR="00C61051" w:rsidRDefault="00EE586D" w:rsidP="00C61051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Connection successfully set up</w:t>
      </w:r>
      <w:r w:rsidR="00C61051" w:rsidRPr="008F4D0B">
        <w:rPr>
          <w:rFonts w:ascii="Helvetica" w:hAnsi="Helvetica" w:cs="Helvetica"/>
          <w:i/>
          <w:color w:val="000000"/>
        </w:rPr>
        <w:t xml:space="preserve"> –</w:t>
      </w:r>
      <w:r w:rsidR="00C61051">
        <w:rPr>
          <w:rFonts w:ascii="Helvetica" w:hAnsi="Helvetica" w:cs="Helvetica"/>
          <w:i/>
          <w:color w:val="000000"/>
        </w:rPr>
        <w:t xml:space="preserve"> Aplomb Huang </w:t>
      </w:r>
      <w:r w:rsidR="00C61051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Feb 15th</w:t>
      </w:r>
      <w:r w:rsidR="00C61051">
        <w:rPr>
          <w:rFonts w:ascii="Helvetica" w:hAnsi="Helvetica" w:cs="Helvetica"/>
          <w:i/>
          <w:color w:val="000000"/>
        </w:rPr>
        <w:t xml:space="preserve"> 2019</w:t>
      </w:r>
    </w:p>
    <w:p w14:paraId="5EFFF31C" w14:textId="77777777" w:rsidR="00C61051" w:rsidRDefault="00C61051" w:rsidP="00C61051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1944509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CD57046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02AC3DC7" w14:textId="1220BFC6" w:rsidR="008F4D0B" w:rsidRPr="00110679" w:rsidRDefault="00EE586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Demo is this Friday, Ron and David are both happy with current progress</w:t>
      </w:r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95ABC" w14:textId="77777777" w:rsidR="006F6730" w:rsidRDefault="006F6730" w:rsidP="00110679">
      <w:pPr>
        <w:spacing w:after="0" w:line="240" w:lineRule="auto"/>
      </w:pPr>
      <w:r>
        <w:separator/>
      </w:r>
    </w:p>
  </w:endnote>
  <w:endnote w:type="continuationSeparator" w:id="0">
    <w:p w14:paraId="2601078A" w14:textId="77777777" w:rsidR="006F6730" w:rsidRDefault="006F6730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84E5" w14:textId="77777777" w:rsidR="003707C6" w:rsidRDefault="00370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510E" w14:textId="77777777" w:rsidR="003707C6" w:rsidRDefault="00370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D3B99" w14:textId="77777777" w:rsidR="003707C6" w:rsidRDefault="00370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863E9" w14:textId="77777777" w:rsidR="006F6730" w:rsidRDefault="006F6730" w:rsidP="00110679">
      <w:pPr>
        <w:spacing w:after="0" w:line="240" w:lineRule="auto"/>
      </w:pPr>
      <w:r>
        <w:separator/>
      </w:r>
    </w:p>
  </w:footnote>
  <w:footnote w:type="continuationSeparator" w:id="0">
    <w:p w14:paraId="3AA11EE3" w14:textId="77777777" w:rsidR="006F6730" w:rsidRDefault="006F6730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A3A00" w14:textId="77777777" w:rsidR="003707C6" w:rsidRDefault="003707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7216D" w14:textId="1614275E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B1789D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  </w:t>
    </w:r>
    <w:r w:rsidR="00B1789D">
      <w:rPr>
        <w:b/>
        <w:sz w:val="32"/>
        <w:szCs w:val="32"/>
      </w:rPr>
      <w:t xml:space="preserve">Anthem </w:t>
    </w:r>
    <w:r w:rsidR="003707C6">
      <w:rPr>
        <w:b/>
        <w:sz w:val="32"/>
        <w:szCs w:val="32"/>
      </w:rPr>
      <w:t>Dashboard</w:t>
    </w:r>
    <w:r w:rsidR="00B1789D">
      <w:rPr>
        <w:b/>
        <w:sz w:val="32"/>
        <w:szCs w:val="32"/>
      </w:rPr>
      <w:t xml:space="preserve"> Development</w:t>
    </w:r>
  </w:p>
  <w:p w14:paraId="1F6A3BE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4987BBCB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9D446E" wp14:editId="5856E6A8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7285B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AAE8F" w14:textId="77777777" w:rsidR="003707C6" w:rsidRDefault="00370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FE2"/>
    <w:rsid w:val="0010294C"/>
    <w:rsid w:val="001062DD"/>
    <w:rsid w:val="00110679"/>
    <w:rsid w:val="001B473C"/>
    <w:rsid w:val="002A7A77"/>
    <w:rsid w:val="00317FE2"/>
    <w:rsid w:val="003707C6"/>
    <w:rsid w:val="003F01F4"/>
    <w:rsid w:val="004B6715"/>
    <w:rsid w:val="00671386"/>
    <w:rsid w:val="006F6730"/>
    <w:rsid w:val="00814AEF"/>
    <w:rsid w:val="008451D4"/>
    <w:rsid w:val="00874E0C"/>
    <w:rsid w:val="008F4D0B"/>
    <w:rsid w:val="00955285"/>
    <w:rsid w:val="0098510F"/>
    <w:rsid w:val="00A1587E"/>
    <w:rsid w:val="00A20F17"/>
    <w:rsid w:val="00AD3211"/>
    <w:rsid w:val="00B1789D"/>
    <w:rsid w:val="00BF600B"/>
    <w:rsid w:val="00C61051"/>
    <w:rsid w:val="00C82ACA"/>
    <w:rsid w:val="00CD1F18"/>
    <w:rsid w:val="00CE428E"/>
    <w:rsid w:val="00EA5231"/>
    <w:rsid w:val="00EE586D"/>
    <w:rsid w:val="00F52A47"/>
    <w:rsid w:val="00FC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A991C"/>
  <w15:docId w15:val="{A8010228-6397-4D22-816C-72055A8F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CMSC%20451\Status%20Report%20Temp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CED8B0C45947128ED813828FBD0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D29DF-8F7F-4673-BBC5-6DF5DC303F60}"/>
      </w:docPartPr>
      <w:docPartBody>
        <w:p w:rsidR="00E31A84" w:rsidRDefault="00E31A84">
          <w:pPr>
            <w:pStyle w:val="13CED8B0C45947128ED813828FBD077D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A84"/>
    <w:rsid w:val="00084B30"/>
    <w:rsid w:val="001D01CA"/>
    <w:rsid w:val="008A40AE"/>
    <w:rsid w:val="00CE1AF8"/>
    <w:rsid w:val="00E31A84"/>
    <w:rsid w:val="00E53401"/>
    <w:rsid w:val="00F931C2"/>
    <w:rsid w:val="00FD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3CED8B0C45947128ED813828FBD077D">
    <w:name w:val="13CED8B0C45947128ED813828FBD0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Tempate(1).dotx</Template>
  <TotalTime>26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APLOMB HUANG</dc:creator>
  <cp:lastModifiedBy>huang aplomb</cp:lastModifiedBy>
  <cp:revision>9</cp:revision>
  <dcterms:created xsi:type="dcterms:W3CDTF">2018-08-30T16:32:00Z</dcterms:created>
  <dcterms:modified xsi:type="dcterms:W3CDTF">2019-02-27T03:18:00Z</dcterms:modified>
</cp:coreProperties>
</file>