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5B29FEE9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3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90EF3">
            <w:rPr>
              <w:rFonts w:ascii="Helvetica" w:hAnsi="Helvetica" w:cs="Helvetica"/>
              <w:color w:val="000000"/>
            </w:rPr>
            <w:t>3/29/2019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0B6A8C8D" w:rsid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Worked on Abstract and refining the poster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44528556" w:rsidR="00C61051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Continue working on the JavaScript conversion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2A96FB0E" w:rsidR="00CE428E" w:rsidRP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Worked on Abstract and refining the poster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649A46FF" w:rsidR="00CE428E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All data on AngularJS are up-to-</w:t>
      </w:r>
      <w:proofErr w:type="gramStart"/>
      <w:r>
        <w:rPr>
          <w:rFonts w:ascii="Helvetica" w:hAnsi="Helvetica" w:cs="Helvetica"/>
          <w:i/>
          <w:color w:val="000000"/>
        </w:rPr>
        <w:t xml:space="preserve">date </w:t>
      </w:r>
      <w:r w:rsidR="008F4D0B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6607F2">
        <w:rPr>
          <w:rFonts w:ascii="Helvetica" w:hAnsi="Helvetica" w:cs="Helvetica"/>
          <w:i/>
          <w:color w:val="000000"/>
        </w:rPr>
        <w:t xml:space="preserve">Mar </w:t>
      </w:r>
      <w:r>
        <w:rPr>
          <w:rFonts w:ascii="Helvetica" w:hAnsi="Helvetica" w:cs="Helvetica"/>
          <w:i/>
          <w:color w:val="000000"/>
        </w:rPr>
        <w:t>2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5D2D127B" w:rsidR="00B1789D" w:rsidRDefault="00B1789D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 w:rsidR="0098510F"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E07D7CC" w14:textId="7C5292ED" w:rsidR="006607F2" w:rsidRPr="00110679" w:rsidRDefault="006607F2" w:rsidP="002C105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bookmarkStart w:id="0" w:name="_GoBack"/>
      <w:bookmarkEnd w:id="0"/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0A8EB" w14:textId="77777777" w:rsidR="00DF6F4F" w:rsidRDefault="00DF6F4F" w:rsidP="00110679">
      <w:pPr>
        <w:spacing w:after="0" w:line="240" w:lineRule="auto"/>
      </w:pPr>
      <w:r>
        <w:separator/>
      </w:r>
    </w:p>
  </w:endnote>
  <w:endnote w:type="continuationSeparator" w:id="0">
    <w:p w14:paraId="591B2BFB" w14:textId="77777777" w:rsidR="00DF6F4F" w:rsidRDefault="00DF6F4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9C3CE" w14:textId="77777777" w:rsidR="00DF6F4F" w:rsidRDefault="00DF6F4F" w:rsidP="00110679">
      <w:pPr>
        <w:spacing w:after="0" w:line="240" w:lineRule="auto"/>
      </w:pPr>
      <w:r>
        <w:separator/>
      </w:r>
    </w:p>
  </w:footnote>
  <w:footnote w:type="continuationSeparator" w:id="0">
    <w:p w14:paraId="3A7E0074" w14:textId="77777777" w:rsidR="00DF6F4F" w:rsidRDefault="00DF6F4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3CC6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90EF3"/>
    <w:rsid w:val="001B473C"/>
    <w:rsid w:val="00291AA8"/>
    <w:rsid w:val="002A7A77"/>
    <w:rsid w:val="002C1055"/>
    <w:rsid w:val="00317FE2"/>
    <w:rsid w:val="003707C6"/>
    <w:rsid w:val="003F01F4"/>
    <w:rsid w:val="004B6715"/>
    <w:rsid w:val="005959FA"/>
    <w:rsid w:val="006607F2"/>
    <w:rsid w:val="00671386"/>
    <w:rsid w:val="006E583E"/>
    <w:rsid w:val="00806324"/>
    <w:rsid w:val="00814AEF"/>
    <w:rsid w:val="008451D4"/>
    <w:rsid w:val="00874E0C"/>
    <w:rsid w:val="008C3348"/>
    <w:rsid w:val="008F4D0B"/>
    <w:rsid w:val="00975F93"/>
    <w:rsid w:val="0098510F"/>
    <w:rsid w:val="009D3476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DF6F4F"/>
    <w:rsid w:val="00EA4E03"/>
    <w:rsid w:val="00EA5231"/>
    <w:rsid w:val="00EE586D"/>
    <w:rsid w:val="00F52A47"/>
    <w:rsid w:val="00FA202A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62355"/>
    <w:rsid w:val="00374EA7"/>
    <w:rsid w:val="00611168"/>
    <w:rsid w:val="00731548"/>
    <w:rsid w:val="00AB5C9B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36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15</cp:revision>
  <dcterms:created xsi:type="dcterms:W3CDTF">2018-08-30T16:32:00Z</dcterms:created>
  <dcterms:modified xsi:type="dcterms:W3CDTF">2019-04-01T21:36:00Z</dcterms:modified>
</cp:coreProperties>
</file>