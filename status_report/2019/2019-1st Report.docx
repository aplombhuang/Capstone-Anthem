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8016" w14:textId="71081E6B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13CED8B0C45947128ED813828FBD077D"/>
          </w:placeholder>
          <w:date w:fullDate="2019-01-18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61051">
            <w:rPr>
              <w:rFonts w:ascii="Helvetica" w:hAnsi="Helvetica" w:cs="Helvetica"/>
              <w:color w:val="000000"/>
            </w:rPr>
            <w:t>1/18/2019</w:t>
          </w:r>
        </w:sdtContent>
      </w:sdt>
    </w:p>
    <w:p w14:paraId="5DC6AC59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9CEC2CD" w14:textId="77777777" w:rsidR="00CE428E" w:rsidRP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7C13FE99" w14:textId="7CEEAB07" w:rsid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6B24206E" w14:textId="495304A9" w:rsidR="008451D4" w:rsidRPr="008F4D0B" w:rsidRDefault="008451D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</w:p>
    <w:p w14:paraId="261B2267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7A0395C4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769583ED" w14:textId="59F90A71" w:rsidR="00B1789D" w:rsidRDefault="00C6105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Setting up Database on AWS</w:t>
      </w:r>
      <w:r w:rsidR="00B1789D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B1789D">
        <w:rPr>
          <w:rFonts w:ascii="Helvetica" w:hAnsi="Helvetica" w:cs="Helvetica"/>
          <w:i/>
          <w:color w:val="000000"/>
        </w:rPr>
        <w:t>Brendan de Wet</w:t>
      </w:r>
    </w:p>
    <w:p w14:paraId="139BBF41" w14:textId="77777777" w:rsidR="00C61051" w:rsidRDefault="00C6105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Write a Java Program to calculate Mean and Standard </w:t>
      </w:r>
      <w:proofErr w:type="spellStart"/>
      <w:r>
        <w:rPr>
          <w:rFonts w:ascii="Helvetica" w:hAnsi="Helvetica" w:cs="Helvetica"/>
          <w:i/>
          <w:color w:val="000000"/>
        </w:rPr>
        <w:t>Diviation</w:t>
      </w:r>
      <w:proofErr w:type="spellEnd"/>
      <w:r w:rsidR="00B1789D" w:rsidRPr="00B1789D">
        <w:rPr>
          <w:rFonts w:ascii="Helvetica" w:hAnsi="Helvetica" w:cs="Helvetica"/>
          <w:i/>
          <w:color w:val="000000"/>
        </w:rPr>
        <w:t xml:space="preserve"> – </w:t>
      </w:r>
      <w:proofErr w:type="spellStart"/>
      <w:r w:rsidR="00B1789D">
        <w:rPr>
          <w:rFonts w:ascii="Helvetica" w:hAnsi="Helvetica" w:cs="Helvetica"/>
          <w:i/>
          <w:color w:val="000000"/>
        </w:rPr>
        <w:t>Tuhinur</w:t>
      </w:r>
      <w:proofErr w:type="spellEnd"/>
      <w:r w:rsidR="00B1789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B1789D">
        <w:rPr>
          <w:rFonts w:ascii="Helvetica" w:hAnsi="Helvetica" w:cs="Helvetica"/>
          <w:i/>
          <w:color w:val="000000"/>
        </w:rPr>
        <w:t>Jaman</w:t>
      </w:r>
      <w:proofErr w:type="spellEnd"/>
    </w:p>
    <w:p w14:paraId="60F30186" w14:textId="37BB5D65" w:rsidR="00CE428E" w:rsidRPr="00B1789D" w:rsidRDefault="00C6105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color w:val="000000"/>
        </w:rPr>
        <w:t xml:space="preserve">Write and test an AI program that tries to predict mean run time </w:t>
      </w:r>
      <w:r w:rsidR="00CE428E" w:rsidRPr="00B1789D">
        <w:rPr>
          <w:rFonts w:ascii="Helvetica" w:hAnsi="Helvetica" w:cs="Helvetica"/>
          <w:color w:val="000000"/>
        </w:rPr>
        <w:tab/>
      </w:r>
      <w:r w:rsidRPr="00B1789D">
        <w:rPr>
          <w:rFonts w:ascii="Helvetica" w:hAnsi="Helvetica" w:cs="Helvetica"/>
          <w:i/>
          <w:color w:val="000000"/>
        </w:rPr>
        <w:t>–</w:t>
      </w:r>
      <w:r>
        <w:rPr>
          <w:rFonts w:ascii="Helvetica" w:hAnsi="Helvetica" w:cs="Helvetica"/>
          <w:i/>
          <w:color w:val="000000"/>
        </w:rPr>
        <w:t xml:space="preserve"> Aplomb Huang</w:t>
      </w:r>
    </w:p>
    <w:p w14:paraId="658E5735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20B46AD1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4472903E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A147CD3" w14:textId="32A7A1CD" w:rsidR="00CE428E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First </w:t>
      </w:r>
      <w:r w:rsidR="00C61051">
        <w:rPr>
          <w:rFonts w:ascii="Helvetica" w:hAnsi="Helvetica" w:cs="Helvetica"/>
          <w:i/>
          <w:color w:val="000000"/>
        </w:rPr>
        <w:t>Demo of 2019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Brendan de Wet</w:t>
      </w:r>
      <w:r w:rsidRPr="008F4D0B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C61051">
        <w:rPr>
          <w:rFonts w:ascii="Helvetica" w:hAnsi="Helvetica" w:cs="Helvetica"/>
          <w:i/>
          <w:color w:val="000000"/>
        </w:rPr>
        <w:t>Jan 18th</w:t>
      </w:r>
      <w:r>
        <w:rPr>
          <w:rFonts w:ascii="Helvetica" w:hAnsi="Helvetica" w:cs="Helvetica"/>
          <w:i/>
          <w:color w:val="000000"/>
        </w:rPr>
        <w:t xml:space="preserve"> 201</w:t>
      </w:r>
      <w:r w:rsidR="00C61051">
        <w:rPr>
          <w:rFonts w:ascii="Helvetica" w:hAnsi="Helvetica" w:cs="Helvetica"/>
          <w:i/>
          <w:color w:val="000000"/>
        </w:rPr>
        <w:t>9</w:t>
      </w:r>
    </w:p>
    <w:p w14:paraId="7F05B6D7" w14:textId="1ED53939" w:rsidR="00B1789D" w:rsidRDefault="00C61051" w:rsidP="00B1789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First Demo of 2019</w:t>
      </w:r>
      <w:r w:rsidRPr="008F4D0B">
        <w:rPr>
          <w:rFonts w:ascii="Helvetica" w:hAnsi="Helvetica" w:cs="Helvetica"/>
          <w:i/>
          <w:color w:val="000000"/>
        </w:rPr>
        <w:t xml:space="preserve"> </w:t>
      </w:r>
      <w:r w:rsidR="00B1789D" w:rsidRPr="008F4D0B">
        <w:rPr>
          <w:rFonts w:ascii="Helvetica" w:hAnsi="Helvetica" w:cs="Helvetica"/>
          <w:i/>
          <w:color w:val="000000"/>
        </w:rPr>
        <w:t xml:space="preserve">– </w:t>
      </w:r>
      <w:proofErr w:type="spellStart"/>
      <w:r w:rsidR="00B1789D">
        <w:rPr>
          <w:rFonts w:ascii="Helvetica" w:hAnsi="Helvetica" w:cs="Helvetica"/>
          <w:i/>
          <w:color w:val="000000"/>
        </w:rPr>
        <w:t>Tuhinur</w:t>
      </w:r>
      <w:proofErr w:type="spellEnd"/>
      <w:r w:rsidR="00B1789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B1789D">
        <w:rPr>
          <w:rFonts w:ascii="Helvetica" w:hAnsi="Helvetica" w:cs="Helvetica"/>
          <w:i/>
          <w:color w:val="000000"/>
        </w:rPr>
        <w:t>Jaman</w:t>
      </w:r>
      <w:proofErr w:type="spellEnd"/>
      <w:r w:rsidR="00B1789D" w:rsidRPr="008F4D0B">
        <w:rPr>
          <w:rFonts w:ascii="Helvetica" w:hAnsi="Helvetica" w:cs="Helvetica"/>
          <w:i/>
          <w:color w:val="000000"/>
        </w:rPr>
        <w:t xml:space="preserve"> </w:t>
      </w:r>
      <w:r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Jan 18th 2019</w:t>
      </w:r>
    </w:p>
    <w:p w14:paraId="1C1E6D17" w14:textId="38D55C58" w:rsidR="00C61051" w:rsidRDefault="00C61051" w:rsidP="00C61051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First Demo of 2019</w:t>
      </w:r>
      <w:r w:rsidRPr="008F4D0B">
        <w:rPr>
          <w:rFonts w:ascii="Helvetica" w:hAnsi="Helvetica" w:cs="Helvetica"/>
          <w:i/>
          <w:color w:val="000000"/>
        </w:rPr>
        <w:t xml:space="preserve"> –</w:t>
      </w:r>
      <w:r>
        <w:rPr>
          <w:rFonts w:ascii="Helvetica" w:hAnsi="Helvetica" w:cs="Helvetica"/>
          <w:i/>
          <w:color w:val="000000"/>
        </w:rPr>
        <w:t xml:space="preserve"> Aplomb Huang </w:t>
      </w:r>
      <w:r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Jan 18th 2019</w:t>
      </w:r>
    </w:p>
    <w:p w14:paraId="5EFFF31C" w14:textId="77777777" w:rsidR="00C61051" w:rsidRDefault="00C61051" w:rsidP="00C61051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1944509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CD57046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53411415" w14:textId="7C33CA02" w:rsidR="008F4D0B" w:rsidRPr="008F4D0B" w:rsidRDefault="00C6105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  <w:r>
        <w:rPr>
          <w:rFonts w:ascii="Helvetica" w:hAnsi="Helvetica" w:cs="Helvetica"/>
          <w:i/>
          <w:color w:val="000000"/>
        </w:rPr>
        <w:t xml:space="preserve"> has some family medical related issue which became a blocker and he didn’t finish the Java program but Aplomb Huang finished it</w:t>
      </w:r>
    </w:p>
    <w:p w14:paraId="02AC3DC7" w14:textId="6B7DC230" w:rsidR="008F4D0B" w:rsidRPr="00110679" w:rsidRDefault="00C6105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This Demo, only Dr. Dahlberg and Jesse Gordan were at the Demo so we need to demo again next week.</w:t>
      </w:r>
      <w:bookmarkStart w:id="0" w:name="_GoBack"/>
      <w:bookmarkEnd w:id="0"/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8CAD2" w14:textId="77777777" w:rsidR="00A1587E" w:rsidRDefault="00A1587E" w:rsidP="00110679">
      <w:pPr>
        <w:spacing w:after="0" w:line="240" w:lineRule="auto"/>
      </w:pPr>
      <w:r>
        <w:separator/>
      </w:r>
    </w:p>
  </w:endnote>
  <w:endnote w:type="continuationSeparator" w:id="0">
    <w:p w14:paraId="7A803836" w14:textId="77777777" w:rsidR="00A1587E" w:rsidRDefault="00A1587E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84E5" w14:textId="77777777" w:rsidR="003707C6" w:rsidRDefault="00370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510E" w14:textId="77777777" w:rsidR="003707C6" w:rsidRDefault="00370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D3B99" w14:textId="77777777" w:rsidR="003707C6" w:rsidRDefault="00370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B6F79" w14:textId="77777777" w:rsidR="00A1587E" w:rsidRDefault="00A1587E" w:rsidP="00110679">
      <w:pPr>
        <w:spacing w:after="0" w:line="240" w:lineRule="auto"/>
      </w:pPr>
      <w:r>
        <w:separator/>
      </w:r>
    </w:p>
  </w:footnote>
  <w:footnote w:type="continuationSeparator" w:id="0">
    <w:p w14:paraId="05704ADB" w14:textId="77777777" w:rsidR="00A1587E" w:rsidRDefault="00A1587E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A3A00" w14:textId="77777777" w:rsidR="003707C6" w:rsidRDefault="003707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7216D" w14:textId="1614275E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B1789D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  </w:t>
    </w:r>
    <w:r w:rsidR="00B1789D">
      <w:rPr>
        <w:b/>
        <w:sz w:val="32"/>
        <w:szCs w:val="32"/>
      </w:rPr>
      <w:t xml:space="preserve">Anthem </w:t>
    </w:r>
    <w:r w:rsidR="003707C6">
      <w:rPr>
        <w:b/>
        <w:sz w:val="32"/>
        <w:szCs w:val="32"/>
      </w:rPr>
      <w:t>Dashboard</w:t>
    </w:r>
    <w:r w:rsidR="00B1789D">
      <w:rPr>
        <w:b/>
        <w:sz w:val="32"/>
        <w:szCs w:val="32"/>
      </w:rPr>
      <w:t xml:space="preserve"> Development</w:t>
    </w:r>
  </w:p>
  <w:p w14:paraId="1F6A3BE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4987BBCB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9D446E" wp14:editId="5856E6A8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3CEB6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AAE8F" w14:textId="77777777" w:rsidR="003707C6" w:rsidRDefault="00370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FE2"/>
    <w:rsid w:val="001062DD"/>
    <w:rsid w:val="00110679"/>
    <w:rsid w:val="001B473C"/>
    <w:rsid w:val="002A7A77"/>
    <w:rsid w:val="00317FE2"/>
    <w:rsid w:val="003707C6"/>
    <w:rsid w:val="004B6715"/>
    <w:rsid w:val="00671386"/>
    <w:rsid w:val="00814AEF"/>
    <w:rsid w:val="008451D4"/>
    <w:rsid w:val="008F4D0B"/>
    <w:rsid w:val="00A1587E"/>
    <w:rsid w:val="00A20F17"/>
    <w:rsid w:val="00AD3211"/>
    <w:rsid w:val="00B1789D"/>
    <w:rsid w:val="00BF600B"/>
    <w:rsid w:val="00C61051"/>
    <w:rsid w:val="00C82ACA"/>
    <w:rsid w:val="00CD1F18"/>
    <w:rsid w:val="00CE428E"/>
    <w:rsid w:val="00EA5231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A991C"/>
  <w15:docId w15:val="{A8010228-6397-4D22-816C-72055A8F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CMSC%20451\Status%20Report%20Temp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CED8B0C45947128ED813828FBD0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D29DF-8F7F-4673-BBC5-6DF5DC303F60}"/>
      </w:docPartPr>
      <w:docPartBody>
        <w:p w:rsidR="00E31A84" w:rsidRDefault="00E31A84">
          <w:pPr>
            <w:pStyle w:val="13CED8B0C45947128ED813828FBD077D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A84"/>
    <w:rsid w:val="00084B30"/>
    <w:rsid w:val="00CE1AF8"/>
    <w:rsid w:val="00E31A84"/>
    <w:rsid w:val="00F9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3CED8B0C45947128ED813828FBD077D">
    <w:name w:val="13CED8B0C45947128ED813828FBD0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Tempate(1).dotx</Template>
  <TotalTime>12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APLOMB HUANG</dc:creator>
  <cp:lastModifiedBy>ApowerL</cp:lastModifiedBy>
  <cp:revision>5</cp:revision>
  <dcterms:created xsi:type="dcterms:W3CDTF">2018-08-30T16:32:00Z</dcterms:created>
  <dcterms:modified xsi:type="dcterms:W3CDTF">2019-01-24T22:21:00Z</dcterms:modified>
</cp:coreProperties>
</file>