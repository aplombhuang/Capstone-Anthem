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3ADAC052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3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75F93">
            <w:rPr>
              <w:rFonts w:ascii="Helvetica" w:hAnsi="Helvetica" w:cs="Helvetica"/>
              <w:color w:val="000000"/>
            </w:rPr>
            <w:t>3/15/2019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45DBED06" w:rsidR="00B1789D" w:rsidRDefault="00975F9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Photoshopped logos and images to add to the poster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1213C393" w:rsidR="00CE428E" w:rsidRPr="00B1789D" w:rsidRDefault="00975F9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Finding different logos and writing abstract for the poster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019C79B7" w:rsidR="00CE428E" w:rsidRDefault="006607F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Bought new domain name and successful connection to AWS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Mar 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</w:t>
      </w:r>
      <w:bookmarkStart w:id="0" w:name="_GoBack"/>
      <w:bookmarkEnd w:id="0"/>
      <w:r>
        <w:rPr>
          <w:rFonts w:ascii="Helvetica" w:hAnsi="Helvetica" w:cs="Helvetica"/>
          <w:color w:val="000000"/>
        </w:rPr>
        <w:t>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7B524401" w:rsidR="008F4D0B" w:rsidRPr="006607F2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607F2">
        <w:rPr>
          <w:rFonts w:ascii="Helvetica" w:hAnsi="Helvetica" w:cs="Helvetica"/>
          <w:i/>
          <w:color w:val="000000"/>
        </w:rPr>
        <w:t>T</w:t>
      </w:r>
      <w:r w:rsidR="00EE586D" w:rsidRPr="006607F2">
        <w:rPr>
          <w:rFonts w:ascii="Helvetica" w:hAnsi="Helvetica" w:cs="Helvetica"/>
          <w:i/>
          <w:color w:val="000000"/>
        </w:rPr>
        <w:t>his Friday, Ron</w:t>
      </w:r>
      <w:r w:rsidR="005959FA" w:rsidRPr="006607F2">
        <w:rPr>
          <w:rFonts w:ascii="Helvetica" w:hAnsi="Helvetica" w:cs="Helvetica"/>
          <w:i/>
          <w:color w:val="000000"/>
        </w:rPr>
        <w:t xml:space="preserve"> </w:t>
      </w:r>
      <w:r w:rsidRPr="006607F2">
        <w:rPr>
          <w:rFonts w:ascii="Helvetica" w:hAnsi="Helvetica" w:cs="Helvetica"/>
          <w:i/>
          <w:color w:val="000000"/>
        </w:rPr>
        <w:t>and</w:t>
      </w:r>
      <w:r w:rsidR="00EE586D" w:rsidRPr="006607F2">
        <w:rPr>
          <w:rFonts w:ascii="Helvetica" w:hAnsi="Helvetica" w:cs="Helvetica"/>
          <w:i/>
          <w:color w:val="000000"/>
        </w:rPr>
        <w:t xml:space="preserve"> David </w:t>
      </w:r>
      <w:r>
        <w:rPr>
          <w:rFonts w:ascii="Helvetica" w:hAnsi="Helvetica" w:cs="Helvetica"/>
          <w:i/>
          <w:color w:val="000000"/>
        </w:rPr>
        <w:t>was absence</w:t>
      </w:r>
    </w:p>
    <w:p w14:paraId="1E07D7CC" w14:textId="36E484F5" w:rsidR="006607F2" w:rsidRPr="00110679" w:rsidRDefault="006607F2" w:rsidP="00C41E3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TJ has a lot of midterms to prepare for and he was sick</w:t>
      </w:r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407E6" w14:textId="77777777" w:rsidR="00FA202A" w:rsidRDefault="00FA202A" w:rsidP="00110679">
      <w:pPr>
        <w:spacing w:after="0" w:line="240" w:lineRule="auto"/>
      </w:pPr>
      <w:r>
        <w:separator/>
      </w:r>
    </w:p>
  </w:endnote>
  <w:endnote w:type="continuationSeparator" w:id="0">
    <w:p w14:paraId="16156F7B" w14:textId="77777777" w:rsidR="00FA202A" w:rsidRDefault="00FA202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E2E14" w14:textId="77777777" w:rsidR="00FA202A" w:rsidRDefault="00FA202A" w:rsidP="00110679">
      <w:pPr>
        <w:spacing w:after="0" w:line="240" w:lineRule="auto"/>
      </w:pPr>
      <w:r>
        <w:separator/>
      </w:r>
    </w:p>
  </w:footnote>
  <w:footnote w:type="continuationSeparator" w:id="0">
    <w:p w14:paraId="49EC3502" w14:textId="77777777" w:rsidR="00FA202A" w:rsidRDefault="00FA202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51A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91AA8"/>
    <w:rsid w:val="002A7A77"/>
    <w:rsid w:val="00317FE2"/>
    <w:rsid w:val="003707C6"/>
    <w:rsid w:val="003F01F4"/>
    <w:rsid w:val="004B6715"/>
    <w:rsid w:val="005959FA"/>
    <w:rsid w:val="006607F2"/>
    <w:rsid w:val="00671386"/>
    <w:rsid w:val="00814AEF"/>
    <w:rsid w:val="008451D4"/>
    <w:rsid w:val="00874E0C"/>
    <w:rsid w:val="008C3348"/>
    <w:rsid w:val="008F4D0B"/>
    <w:rsid w:val="00975F93"/>
    <w:rsid w:val="0098510F"/>
    <w:rsid w:val="009D3476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4E03"/>
    <w:rsid w:val="00EA5231"/>
    <w:rsid w:val="00EE586D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74EA7"/>
    <w:rsid w:val="00611168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12</cp:revision>
  <dcterms:created xsi:type="dcterms:W3CDTF">2018-08-30T16:32:00Z</dcterms:created>
  <dcterms:modified xsi:type="dcterms:W3CDTF">2019-03-19T21:57:00Z</dcterms:modified>
</cp:coreProperties>
</file>