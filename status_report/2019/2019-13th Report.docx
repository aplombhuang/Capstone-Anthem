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8016" w14:textId="3B703ABA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13CED8B0C45947128ED813828FBD077D"/>
          </w:placeholder>
          <w:date w:fullDate="2019-04-1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73295">
            <w:rPr>
              <w:rFonts w:ascii="Helvetica" w:hAnsi="Helvetica" w:cs="Helvetica"/>
              <w:color w:val="000000"/>
            </w:rPr>
            <w:t>4/12/2019</w:t>
          </w:r>
        </w:sdtContent>
      </w:sdt>
    </w:p>
    <w:p w14:paraId="5DC6AC59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9CEC2CD" w14:textId="77777777" w:rsidR="00CE428E" w:rsidRP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7C13FE99" w14:textId="7CEEAB07" w:rsid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6B24206E" w14:textId="495304A9" w:rsidR="008451D4" w:rsidRPr="008F4D0B" w:rsidRDefault="008451D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</w:p>
    <w:p w14:paraId="261B2267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7A0395C4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769583ED" w14:textId="7AE680A6" w:rsidR="00B1789D" w:rsidRDefault="0080632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color w:val="000000"/>
        </w:rPr>
        <w:t xml:space="preserve">Worked on </w:t>
      </w:r>
      <w:r w:rsidR="00C73295">
        <w:rPr>
          <w:rFonts w:ascii="Helvetica" w:hAnsi="Helvetica" w:cs="Helvetica"/>
          <w:color w:val="000000"/>
        </w:rPr>
        <w:t>Demo Script</w:t>
      </w:r>
      <w:r>
        <w:rPr>
          <w:rFonts w:ascii="Helvetica" w:hAnsi="Helvetica" w:cs="Helvetica"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B1789D">
        <w:rPr>
          <w:rFonts w:ascii="Helvetica" w:hAnsi="Helvetica" w:cs="Helvetica"/>
          <w:i/>
          <w:color w:val="000000"/>
        </w:rPr>
        <w:t>Brendan de Wet</w:t>
      </w:r>
    </w:p>
    <w:p w14:paraId="139BBF41" w14:textId="32F35779" w:rsidR="00C61051" w:rsidRDefault="00C7329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Worked on Demo Script</w:t>
      </w:r>
      <w:r w:rsidR="00B1789D" w:rsidRPr="00B1789D">
        <w:rPr>
          <w:rFonts w:ascii="Helvetica" w:hAnsi="Helvetica" w:cs="Helvetica"/>
          <w:i/>
          <w:color w:val="000000"/>
        </w:rPr>
        <w:t xml:space="preserve"> 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</w:p>
    <w:p w14:paraId="60F30186" w14:textId="41A4C992" w:rsidR="00CE428E" w:rsidRPr="00B1789D" w:rsidRDefault="0080632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color w:val="000000"/>
        </w:rPr>
        <w:t xml:space="preserve">Worked on </w:t>
      </w:r>
      <w:r w:rsidR="00C73295">
        <w:rPr>
          <w:rFonts w:ascii="Helvetica" w:hAnsi="Helvetica" w:cs="Helvetica"/>
          <w:color w:val="000000"/>
        </w:rPr>
        <w:t>Demo Script</w:t>
      </w:r>
      <w:bookmarkStart w:id="0" w:name="_GoBack"/>
      <w:bookmarkEnd w:id="0"/>
      <w:r w:rsidR="0098510F">
        <w:rPr>
          <w:rFonts w:ascii="Helvetica" w:hAnsi="Helvetica" w:cs="Helvetica"/>
          <w:color w:val="000000"/>
        </w:rPr>
        <w:t xml:space="preserve"> </w:t>
      </w:r>
      <w:r w:rsidR="00C61051" w:rsidRPr="00B1789D">
        <w:rPr>
          <w:rFonts w:ascii="Helvetica" w:hAnsi="Helvetica" w:cs="Helvetica"/>
          <w:i/>
          <w:color w:val="000000"/>
        </w:rPr>
        <w:t>–</w:t>
      </w:r>
      <w:r w:rsidR="00C61051">
        <w:rPr>
          <w:rFonts w:ascii="Helvetica" w:hAnsi="Helvetica" w:cs="Helvetica"/>
          <w:i/>
          <w:color w:val="000000"/>
        </w:rPr>
        <w:t xml:space="preserve"> Aplomb Huang</w:t>
      </w:r>
    </w:p>
    <w:p w14:paraId="658E5735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20B46AD1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4472903E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A147CD3" w14:textId="649A46FF" w:rsidR="00CE428E" w:rsidRDefault="0080632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All data on AngularJS are up-to-</w:t>
      </w:r>
      <w:proofErr w:type="gramStart"/>
      <w:r>
        <w:rPr>
          <w:rFonts w:ascii="Helvetica" w:hAnsi="Helvetica" w:cs="Helvetica"/>
          <w:i/>
          <w:color w:val="000000"/>
        </w:rPr>
        <w:t xml:space="preserve">date </w:t>
      </w:r>
      <w:r w:rsidR="008F4D0B" w:rsidRPr="008F4D0B">
        <w:rPr>
          <w:rFonts w:ascii="Helvetica" w:hAnsi="Helvetica" w:cs="Helvetica"/>
          <w:i/>
          <w:color w:val="000000"/>
        </w:rPr>
        <w:t xml:space="preserve"> –</w:t>
      </w:r>
      <w:proofErr w:type="gramEnd"/>
      <w:r w:rsidR="008F4D0B" w:rsidRPr="008F4D0B">
        <w:rPr>
          <w:rFonts w:ascii="Helvetica" w:hAnsi="Helvetica" w:cs="Helvetica"/>
          <w:i/>
          <w:color w:val="000000"/>
        </w:rPr>
        <w:t xml:space="preserve"> </w:t>
      </w:r>
      <w:r w:rsidR="00B1789D">
        <w:rPr>
          <w:rFonts w:ascii="Helvetica" w:hAnsi="Helvetica" w:cs="Helvetica"/>
          <w:i/>
          <w:color w:val="000000"/>
        </w:rPr>
        <w:t>Brendan de Wet</w:t>
      </w:r>
      <w:r w:rsidR="00B1789D" w:rsidRPr="008F4D0B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6607F2">
        <w:rPr>
          <w:rFonts w:ascii="Helvetica" w:hAnsi="Helvetica" w:cs="Helvetica"/>
          <w:i/>
          <w:color w:val="000000"/>
        </w:rPr>
        <w:t xml:space="preserve">Mar </w:t>
      </w:r>
      <w:r>
        <w:rPr>
          <w:rFonts w:ascii="Helvetica" w:hAnsi="Helvetica" w:cs="Helvetica"/>
          <w:i/>
          <w:color w:val="000000"/>
        </w:rPr>
        <w:t>2</w:t>
      </w:r>
      <w:r w:rsidR="00EE586D">
        <w:rPr>
          <w:rFonts w:ascii="Helvetica" w:hAnsi="Helvetica" w:cs="Helvetica"/>
          <w:i/>
          <w:color w:val="000000"/>
        </w:rPr>
        <w:t>5</w:t>
      </w:r>
      <w:r w:rsidR="00C61051">
        <w:rPr>
          <w:rFonts w:ascii="Helvetica" w:hAnsi="Helvetica" w:cs="Helvetica"/>
          <w:i/>
          <w:color w:val="000000"/>
        </w:rPr>
        <w:t>th</w:t>
      </w:r>
      <w:r w:rsidR="00B1789D">
        <w:rPr>
          <w:rFonts w:ascii="Helvetica" w:hAnsi="Helvetica" w:cs="Helvetica"/>
          <w:i/>
          <w:color w:val="000000"/>
        </w:rPr>
        <w:t xml:space="preserve"> 201</w:t>
      </w:r>
      <w:r w:rsidR="00C61051">
        <w:rPr>
          <w:rFonts w:ascii="Helvetica" w:hAnsi="Helvetica" w:cs="Helvetica"/>
          <w:i/>
          <w:color w:val="000000"/>
        </w:rPr>
        <w:t>9</w:t>
      </w:r>
    </w:p>
    <w:p w14:paraId="7F05B6D7" w14:textId="75FDC213" w:rsidR="00B1789D" w:rsidRDefault="00935512" w:rsidP="00B1789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JavaScript for Machine Learning is completed </w:t>
      </w:r>
      <w:r w:rsidR="00B1789D" w:rsidRPr="008F4D0B">
        <w:rPr>
          <w:rFonts w:ascii="Helvetica" w:hAnsi="Helvetica" w:cs="Helvetica"/>
          <w:i/>
          <w:color w:val="000000"/>
        </w:rPr>
        <w:t xml:space="preserve">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  <w:r w:rsidR="00B1789D" w:rsidRPr="008F4D0B">
        <w:rPr>
          <w:rFonts w:ascii="Helvetica" w:hAnsi="Helvetica" w:cs="Helvetica"/>
          <w:i/>
          <w:color w:val="000000"/>
        </w:rPr>
        <w:t xml:space="preserve"> </w:t>
      </w:r>
      <w:r w:rsidR="00C61051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 xml:space="preserve">Apr </w:t>
      </w:r>
      <w:r w:rsidR="0098510F">
        <w:rPr>
          <w:rFonts w:ascii="Helvetica" w:hAnsi="Helvetica" w:cs="Helvetica"/>
          <w:i/>
          <w:color w:val="000000"/>
        </w:rPr>
        <w:t>4</w:t>
      </w:r>
      <w:r w:rsidR="00C61051">
        <w:rPr>
          <w:rFonts w:ascii="Helvetica" w:hAnsi="Helvetica" w:cs="Helvetica"/>
          <w:i/>
          <w:color w:val="000000"/>
        </w:rPr>
        <w:t>th 2019</w:t>
      </w:r>
    </w:p>
    <w:p w14:paraId="1C1E6D17" w14:textId="7DBBC15D" w:rsidR="00C61051" w:rsidRDefault="006607F2" w:rsidP="00C61051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Cluster Forming program completed and </w:t>
      </w:r>
      <w:proofErr w:type="gramStart"/>
      <w:r>
        <w:rPr>
          <w:rFonts w:ascii="Helvetica" w:hAnsi="Helvetica" w:cs="Helvetica"/>
          <w:i/>
          <w:color w:val="000000"/>
        </w:rPr>
        <w:t xml:space="preserve">tested </w:t>
      </w:r>
      <w:r w:rsidR="00C61051" w:rsidRPr="008F4D0B">
        <w:rPr>
          <w:rFonts w:ascii="Helvetica" w:hAnsi="Helvetica" w:cs="Helvetica"/>
          <w:i/>
          <w:color w:val="000000"/>
        </w:rPr>
        <w:t xml:space="preserve"> –</w:t>
      </w:r>
      <w:proofErr w:type="gramEnd"/>
      <w:r w:rsidR="00C61051">
        <w:rPr>
          <w:rFonts w:ascii="Helvetica" w:hAnsi="Helvetica" w:cs="Helvetica"/>
          <w:i/>
          <w:color w:val="000000"/>
        </w:rPr>
        <w:t xml:space="preserve"> Aplomb Huang </w:t>
      </w:r>
      <w:r w:rsidR="00C61051" w:rsidRPr="008F4D0B">
        <w:rPr>
          <w:rFonts w:ascii="Helvetica" w:hAnsi="Helvetica" w:cs="Helvetica"/>
          <w:i/>
          <w:color w:val="000000"/>
        </w:rPr>
        <w:t>–</w:t>
      </w:r>
      <w:r>
        <w:rPr>
          <w:rFonts w:ascii="Helvetica" w:hAnsi="Helvetica" w:cs="Helvetica"/>
          <w:i/>
          <w:color w:val="000000"/>
        </w:rPr>
        <w:t>Mar 8</w:t>
      </w:r>
      <w:r w:rsidR="00EE586D">
        <w:rPr>
          <w:rFonts w:ascii="Helvetica" w:hAnsi="Helvetica" w:cs="Helvetica"/>
          <w:i/>
          <w:color w:val="000000"/>
        </w:rPr>
        <w:t>th</w:t>
      </w:r>
      <w:r w:rsidR="00C61051">
        <w:rPr>
          <w:rFonts w:ascii="Helvetica" w:hAnsi="Helvetica" w:cs="Helvetica"/>
          <w:i/>
          <w:color w:val="000000"/>
        </w:rPr>
        <w:t xml:space="preserve"> 2019</w:t>
      </w:r>
    </w:p>
    <w:p w14:paraId="5EFFF31C" w14:textId="77777777" w:rsidR="00C61051" w:rsidRDefault="00C61051" w:rsidP="00C61051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1944509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CD57046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E07D7CC" w14:textId="7C5292ED" w:rsidR="006607F2" w:rsidRPr="00110679" w:rsidRDefault="006607F2" w:rsidP="002C1055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sectPr w:rsidR="006607F2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AB710" w14:textId="77777777" w:rsidR="00A21E2F" w:rsidRDefault="00A21E2F" w:rsidP="00110679">
      <w:pPr>
        <w:spacing w:after="0" w:line="240" w:lineRule="auto"/>
      </w:pPr>
      <w:r>
        <w:separator/>
      </w:r>
    </w:p>
  </w:endnote>
  <w:endnote w:type="continuationSeparator" w:id="0">
    <w:p w14:paraId="79266E5D" w14:textId="77777777" w:rsidR="00A21E2F" w:rsidRDefault="00A21E2F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84E5" w14:textId="77777777" w:rsidR="003707C6" w:rsidRDefault="00370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510E" w14:textId="77777777" w:rsidR="003707C6" w:rsidRDefault="00370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D3B99" w14:textId="77777777" w:rsidR="003707C6" w:rsidRDefault="00370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9B13A" w14:textId="77777777" w:rsidR="00A21E2F" w:rsidRDefault="00A21E2F" w:rsidP="00110679">
      <w:pPr>
        <w:spacing w:after="0" w:line="240" w:lineRule="auto"/>
      </w:pPr>
      <w:r>
        <w:separator/>
      </w:r>
    </w:p>
  </w:footnote>
  <w:footnote w:type="continuationSeparator" w:id="0">
    <w:p w14:paraId="3C982E56" w14:textId="77777777" w:rsidR="00A21E2F" w:rsidRDefault="00A21E2F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A3A00" w14:textId="77777777" w:rsidR="003707C6" w:rsidRDefault="003707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7216D" w14:textId="1614275E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B1789D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  </w:t>
    </w:r>
    <w:r w:rsidR="00B1789D">
      <w:rPr>
        <w:b/>
        <w:sz w:val="32"/>
        <w:szCs w:val="32"/>
      </w:rPr>
      <w:t xml:space="preserve">Anthem </w:t>
    </w:r>
    <w:r w:rsidR="003707C6">
      <w:rPr>
        <w:b/>
        <w:sz w:val="32"/>
        <w:szCs w:val="32"/>
      </w:rPr>
      <w:t>Dashboard</w:t>
    </w:r>
    <w:r w:rsidR="00B1789D">
      <w:rPr>
        <w:b/>
        <w:sz w:val="32"/>
        <w:szCs w:val="32"/>
      </w:rPr>
      <w:t xml:space="preserve"> Development</w:t>
    </w:r>
  </w:p>
  <w:p w14:paraId="1F6A3BE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4987BBCB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9D446E" wp14:editId="5856E6A8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5575D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AAE8F" w14:textId="77777777" w:rsidR="003707C6" w:rsidRDefault="00370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FE2"/>
    <w:rsid w:val="00013EEC"/>
    <w:rsid w:val="0010294C"/>
    <w:rsid w:val="001062DD"/>
    <w:rsid w:val="00110679"/>
    <w:rsid w:val="00190EF3"/>
    <w:rsid w:val="001B473C"/>
    <w:rsid w:val="00291AA8"/>
    <w:rsid w:val="002A7A77"/>
    <w:rsid w:val="002C1055"/>
    <w:rsid w:val="00317FE2"/>
    <w:rsid w:val="003707C6"/>
    <w:rsid w:val="003F01F4"/>
    <w:rsid w:val="004B6715"/>
    <w:rsid w:val="005959FA"/>
    <w:rsid w:val="006607F2"/>
    <w:rsid w:val="00671386"/>
    <w:rsid w:val="006E583E"/>
    <w:rsid w:val="00806324"/>
    <w:rsid w:val="00814AEF"/>
    <w:rsid w:val="008451D4"/>
    <w:rsid w:val="00874E0C"/>
    <w:rsid w:val="008C3348"/>
    <w:rsid w:val="008F4D0B"/>
    <w:rsid w:val="00935512"/>
    <w:rsid w:val="00975F93"/>
    <w:rsid w:val="0098510F"/>
    <w:rsid w:val="009D3476"/>
    <w:rsid w:val="00A1587E"/>
    <w:rsid w:val="00A20F17"/>
    <w:rsid w:val="00A21E2F"/>
    <w:rsid w:val="00AD3211"/>
    <w:rsid w:val="00B1789D"/>
    <w:rsid w:val="00BF600B"/>
    <w:rsid w:val="00C61051"/>
    <w:rsid w:val="00C73295"/>
    <w:rsid w:val="00C82ACA"/>
    <w:rsid w:val="00CD1F18"/>
    <w:rsid w:val="00CE428E"/>
    <w:rsid w:val="00DF6F4F"/>
    <w:rsid w:val="00EA4E03"/>
    <w:rsid w:val="00EA5231"/>
    <w:rsid w:val="00EE586D"/>
    <w:rsid w:val="00F52A47"/>
    <w:rsid w:val="00FA202A"/>
    <w:rsid w:val="00FC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A991C"/>
  <w15:docId w15:val="{A8010228-6397-4D22-816C-72055A8F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CMSC%20451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CED8B0C45947128ED813828FBD0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D29DF-8F7F-4673-BBC5-6DF5DC303F60}"/>
      </w:docPartPr>
      <w:docPartBody>
        <w:p w:rsidR="00E31A84" w:rsidRDefault="00E31A84">
          <w:pPr>
            <w:pStyle w:val="13CED8B0C45947128ED813828FBD077D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A84"/>
    <w:rsid w:val="00084B30"/>
    <w:rsid w:val="001D01CA"/>
    <w:rsid w:val="00362355"/>
    <w:rsid w:val="00374EA7"/>
    <w:rsid w:val="00456131"/>
    <w:rsid w:val="00611168"/>
    <w:rsid w:val="006400EC"/>
    <w:rsid w:val="00731548"/>
    <w:rsid w:val="00AB5C9B"/>
    <w:rsid w:val="00CE1AF8"/>
    <w:rsid w:val="00E119F9"/>
    <w:rsid w:val="00E31A84"/>
    <w:rsid w:val="00E53401"/>
    <w:rsid w:val="00F931C2"/>
    <w:rsid w:val="00FD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3CED8B0C45947128ED813828FBD077D">
    <w:name w:val="13CED8B0C45947128ED813828FBD0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Tempate(1).dotx</Template>
  <TotalTime>38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APLOMB HUANG</dc:creator>
  <cp:lastModifiedBy>huang aplomb</cp:lastModifiedBy>
  <cp:revision>17</cp:revision>
  <dcterms:created xsi:type="dcterms:W3CDTF">2018-08-30T16:32:00Z</dcterms:created>
  <dcterms:modified xsi:type="dcterms:W3CDTF">2019-04-18T12:02:00Z</dcterms:modified>
</cp:coreProperties>
</file>