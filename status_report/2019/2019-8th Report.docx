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0C02E055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3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607F2">
            <w:rPr>
              <w:rFonts w:ascii="Helvetica" w:hAnsi="Helvetica" w:cs="Helvetica"/>
              <w:color w:val="000000"/>
            </w:rPr>
            <w:t>3/8/2019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12CF8354" w:rsidR="00B1789D" w:rsidRDefault="005959F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Added graphic components to UI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178CABA8" w:rsidR="00C61051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Code Review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6D896622" w:rsidR="00CE428E" w:rsidRPr="00B1789D" w:rsidRDefault="006607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Successful implement of Cluster forming algorithm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019C79B7" w:rsidR="00CE428E" w:rsidRDefault="006607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Bought new domain name and successful connection to AWS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 xml:space="preserve">Mar </w:t>
      </w:r>
      <w:r w:rsidR="00EE586D">
        <w:rPr>
          <w:rFonts w:ascii="Helvetica" w:hAnsi="Helvetica" w:cs="Helvetica"/>
          <w:i/>
          <w:color w:val="000000"/>
        </w:rPr>
        <w:t>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228603BB" w:rsidR="00B1789D" w:rsidRDefault="0098510F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 Program completed</w:t>
      </w:r>
      <w:r w:rsidR="00C61051"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DBBC15D" w:rsidR="00C61051" w:rsidRDefault="006607F2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Cluster Forming program completed and </w:t>
      </w:r>
      <w:proofErr w:type="gramStart"/>
      <w:r>
        <w:rPr>
          <w:rFonts w:ascii="Helvetica" w:hAnsi="Helvetica" w:cs="Helvetica"/>
          <w:i/>
          <w:color w:val="000000"/>
        </w:rPr>
        <w:t xml:space="preserve">tested 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>Mar 8</w:t>
      </w:r>
      <w:r w:rsidR="00EE586D">
        <w:rPr>
          <w:rFonts w:ascii="Helvetica" w:hAnsi="Helvetica" w:cs="Helvetica"/>
          <w:i/>
          <w:color w:val="000000"/>
        </w:rPr>
        <w:t>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2AC3DC7" w14:textId="7B524401" w:rsidR="008F4D0B" w:rsidRPr="006607F2" w:rsidRDefault="006607F2" w:rsidP="00C41E3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607F2">
        <w:rPr>
          <w:rFonts w:ascii="Helvetica" w:hAnsi="Helvetica" w:cs="Helvetica"/>
          <w:i/>
          <w:color w:val="000000"/>
        </w:rPr>
        <w:t>T</w:t>
      </w:r>
      <w:r w:rsidR="00EE586D" w:rsidRPr="006607F2">
        <w:rPr>
          <w:rFonts w:ascii="Helvetica" w:hAnsi="Helvetica" w:cs="Helvetica"/>
          <w:i/>
          <w:color w:val="000000"/>
        </w:rPr>
        <w:t>his Friday, Ron</w:t>
      </w:r>
      <w:r w:rsidR="005959FA" w:rsidRPr="006607F2">
        <w:rPr>
          <w:rFonts w:ascii="Helvetica" w:hAnsi="Helvetica" w:cs="Helvetica"/>
          <w:i/>
          <w:color w:val="000000"/>
        </w:rPr>
        <w:t xml:space="preserve"> </w:t>
      </w:r>
      <w:r w:rsidRPr="006607F2">
        <w:rPr>
          <w:rFonts w:ascii="Helvetica" w:hAnsi="Helvetica" w:cs="Helvetica"/>
          <w:i/>
          <w:color w:val="000000"/>
        </w:rPr>
        <w:t>and</w:t>
      </w:r>
      <w:r w:rsidR="00EE586D" w:rsidRPr="006607F2">
        <w:rPr>
          <w:rFonts w:ascii="Helvetica" w:hAnsi="Helvetica" w:cs="Helvetica"/>
          <w:i/>
          <w:color w:val="000000"/>
        </w:rPr>
        <w:t xml:space="preserve"> David </w:t>
      </w:r>
      <w:r>
        <w:rPr>
          <w:rFonts w:ascii="Helvetica" w:hAnsi="Helvetica" w:cs="Helvetica"/>
          <w:i/>
          <w:color w:val="000000"/>
        </w:rPr>
        <w:t>was absence</w:t>
      </w:r>
    </w:p>
    <w:p w14:paraId="1E07D7CC" w14:textId="36E484F5" w:rsidR="006607F2" w:rsidRPr="00110679" w:rsidRDefault="006607F2" w:rsidP="00C41E3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TJ has a lot of midterms to prepare for and he was sick</w:t>
      </w:r>
      <w:bookmarkStart w:id="0" w:name="_GoBack"/>
      <w:bookmarkEnd w:id="0"/>
    </w:p>
    <w:sectPr w:rsidR="006607F2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0EA9A" w14:textId="77777777" w:rsidR="00291AA8" w:rsidRDefault="00291AA8" w:rsidP="00110679">
      <w:pPr>
        <w:spacing w:after="0" w:line="240" w:lineRule="auto"/>
      </w:pPr>
      <w:r>
        <w:separator/>
      </w:r>
    </w:p>
  </w:endnote>
  <w:endnote w:type="continuationSeparator" w:id="0">
    <w:p w14:paraId="4D802F84" w14:textId="77777777" w:rsidR="00291AA8" w:rsidRDefault="00291AA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F2221" w14:textId="77777777" w:rsidR="00291AA8" w:rsidRDefault="00291AA8" w:rsidP="00110679">
      <w:pPr>
        <w:spacing w:after="0" w:line="240" w:lineRule="auto"/>
      </w:pPr>
      <w:r>
        <w:separator/>
      </w:r>
    </w:p>
  </w:footnote>
  <w:footnote w:type="continuationSeparator" w:id="0">
    <w:p w14:paraId="4EB11217" w14:textId="77777777" w:rsidR="00291AA8" w:rsidRDefault="00291AA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15B02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62DD"/>
    <w:rsid w:val="00110679"/>
    <w:rsid w:val="001B473C"/>
    <w:rsid w:val="00291AA8"/>
    <w:rsid w:val="002A7A77"/>
    <w:rsid w:val="00317FE2"/>
    <w:rsid w:val="003707C6"/>
    <w:rsid w:val="003F01F4"/>
    <w:rsid w:val="004B6715"/>
    <w:rsid w:val="005959FA"/>
    <w:rsid w:val="006607F2"/>
    <w:rsid w:val="00671386"/>
    <w:rsid w:val="00814AEF"/>
    <w:rsid w:val="008451D4"/>
    <w:rsid w:val="00874E0C"/>
    <w:rsid w:val="008C3348"/>
    <w:rsid w:val="008F4D0B"/>
    <w:rsid w:val="0098510F"/>
    <w:rsid w:val="009D3476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EA4E03"/>
    <w:rsid w:val="00EA5231"/>
    <w:rsid w:val="00EE586D"/>
    <w:rsid w:val="00F52A47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374EA7"/>
    <w:rsid w:val="00AB5C9B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32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11</cp:revision>
  <dcterms:created xsi:type="dcterms:W3CDTF">2018-08-30T16:32:00Z</dcterms:created>
  <dcterms:modified xsi:type="dcterms:W3CDTF">2019-03-10T21:58:00Z</dcterms:modified>
</cp:coreProperties>
</file>