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8016" w14:textId="67008D23" w:rsidR="001B473C" w:rsidRDefault="001B473C" w:rsidP="00CE428E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13CED8B0C45947128ED813828FBD077D"/>
          </w:placeholder>
          <w:date w:fullDate="2019-01-25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8510F">
            <w:rPr>
              <w:rFonts w:ascii="Helvetica" w:hAnsi="Helvetica" w:cs="Helvetica"/>
              <w:color w:val="000000"/>
            </w:rPr>
            <w:t>1/25/2019</w:t>
          </w:r>
        </w:sdtContent>
      </w:sdt>
    </w:p>
    <w:p w14:paraId="5DC6AC59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9CEC2CD" w14:textId="77777777" w:rsidR="00CE428E" w:rsidRP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7C13FE99" w14:textId="7CEEAB07" w:rsidR="008F4D0B" w:rsidRDefault="00B1789D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6B24206E" w14:textId="495304A9" w:rsidR="008451D4" w:rsidRPr="008F4D0B" w:rsidRDefault="008451D4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261B2267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7A0395C4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769583ED" w14:textId="0743B116" w:rsidR="00B1789D" w:rsidRDefault="0098510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Build an API to import data easily to the</w:t>
      </w:r>
      <w:r w:rsidR="00C61051">
        <w:rPr>
          <w:rFonts w:ascii="Helvetica" w:hAnsi="Helvetica" w:cs="Helvetica"/>
          <w:i/>
          <w:color w:val="000000"/>
        </w:rPr>
        <w:t xml:space="preserve"> Database on AWS</w:t>
      </w:r>
      <w:r w:rsidR="00B1789D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B1789D">
        <w:rPr>
          <w:rFonts w:ascii="Helvetica" w:hAnsi="Helvetica" w:cs="Helvetica"/>
          <w:i/>
          <w:color w:val="000000"/>
        </w:rPr>
        <w:t>Brendan de Wet</w:t>
      </w:r>
    </w:p>
    <w:p w14:paraId="139BBF41" w14:textId="095869C3" w:rsidR="00C61051" w:rsidRDefault="00C6105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Write a Java</w:t>
      </w:r>
      <w:r w:rsidR="0098510F">
        <w:rPr>
          <w:rFonts w:ascii="Helvetica" w:hAnsi="Helvetica" w:cs="Helvetica"/>
          <w:i/>
          <w:color w:val="000000"/>
        </w:rPr>
        <w:t>Script</w:t>
      </w:r>
      <w:r>
        <w:rPr>
          <w:rFonts w:ascii="Helvetica" w:hAnsi="Helvetica" w:cs="Helvetica"/>
          <w:i/>
          <w:color w:val="000000"/>
        </w:rPr>
        <w:t xml:space="preserve"> Program to calculate Mean and </w:t>
      </w:r>
      <w:r w:rsidR="0098510F">
        <w:rPr>
          <w:rFonts w:ascii="Helvetica" w:hAnsi="Helvetica" w:cs="Helvetica"/>
          <w:i/>
          <w:color w:val="000000"/>
        </w:rPr>
        <w:t>STD</w:t>
      </w:r>
      <w:r w:rsidR="00B1789D" w:rsidRPr="00B1789D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</w:p>
    <w:p w14:paraId="60F30186" w14:textId="0C1D8B11" w:rsidR="00CE428E" w:rsidRPr="00B1789D" w:rsidRDefault="0098510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color w:val="000000"/>
        </w:rPr>
        <w:t>T</w:t>
      </w:r>
      <w:r w:rsidR="00C61051">
        <w:rPr>
          <w:rFonts w:ascii="Helvetica" w:hAnsi="Helvetica" w:cs="Helvetica"/>
          <w:color w:val="000000"/>
        </w:rPr>
        <w:t xml:space="preserve">est </w:t>
      </w:r>
      <w:r>
        <w:rPr>
          <w:rFonts w:ascii="Helvetica" w:hAnsi="Helvetica" w:cs="Helvetica"/>
          <w:color w:val="000000"/>
        </w:rPr>
        <w:t>the</w:t>
      </w:r>
      <w:r w:rsidR="00C61051">
        <w:rPr>
          <w:rFonts w:ascii="Helvetica" w:hAnsi="Helvetica" w:cs="Helvetica"/>
          <w:color w:val="000000"/>
        </w:rPr>
        <w:t xml:space="preserve"> AI program </w:t>
      </w:r>
      <w:r>
        <w:rPr>
          <w:rFonts w:ascii="Helvetica" w:hAnsi="Helvetica" w:cs="Helvetica"/>
          <w:color w:val="000000"/>
        </w:rPr>
        <w:t xml:space="preserve">by comparing predicted info to actual data </w:t>
      </w:r>
      <w:r w:rsidR="00C61051" w:rsidRPr="00B1789D">
        <w:rPr>
          <w:rFonts w:ascii="Helvetica" w:hAnsi="Helvetica" w:cs="Helvetica"/>
          <w:i/>
          <w:color w:val="000000"/>
        </w:rPr>
        <w:t>–</w:t>
      </w:r>
      <w:r w:rsidR="00C61051">
        <w:rPr>
          <w:rFonts w:ascii="Helvetica" w:hAnsi="Helvetica" w:cs="Helvetica"/>
          <w:i/>
          <w:color w:val="000000"/>
        </w:rPr>
        <w:t xml:space="preserve"> Aplomb Huang</w:t>
      </w:r>
    </w:p>
    <w:p w14:paraId="658E5735" w14:textId="77777777"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20B46AD1" w14:textId="77777777"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4472903E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7A147CD3" w14:textId="1AF4E854" w:rsidR="00CE428E" w:rsidRDefault="0098510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Database Successfully set up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B1789D">
        <w:rPr>
          <w:rFonts w:ascii="Helvetica" w:hAnsi="Helvetica" w:cs="Helvetica"/>
          <w:i/>
          <w:color w:val="000000"/>
        </w:rPr>
        <w:t>Brendan de Wet</w:t>
      </w:r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</w:t>
      </w:r>
      <w:r w:rsidR="00B1789D">
        <w:rPr>
          <w:rFonts w:ascii="Helvetica" w:hAnsi="Helvetica" w:cs="Helvetica"/>
          <w:i/>
          <w:color w:val="000000"/>
        </w:rPr>
        <w:t xml:space="preserve"> 201</w:t>
      </w:r>
      <w:r w:rsidR="00C61051">
        <w:rPr>
          <w:rFonts w:ascii="Helvetica" w:hAnsi="Helvetica" w:cs="Helvetica"/>
          <w:i/>
          <w:color w:val="000000"/>
        </w:rPr>
        <w:t>9</w:t>
      </w:r>
    </w:p>
    <w:p w14:paraId="7F05B6D7" w14:textId="228603BB" w:rsidR="00B1789D" w:rsidRDefault="0098510F" w:rsidP="00B1789D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JavaScript Program completed</w:t>
      </w:r>
      <w:r w:rsidR="00C61051" w:rsidRPr="008F4D0B">
        <w:rPr>
          <w:rFonts w:ascii="Helvetica" w:hAnsi="Helvetica" w:cs="Helvetica"/>
          <w:i/>
          <w:color w:val="000000"/>
        </w:rPr>
        <w:t xml:space="preserve"> </w:t>
      </w:r>
      <w:r w:rsidR="00B1789D" w:rsidRPr="008F4D0B">
        <w:rPr>
          <w:rFonts w:ascii="Helvetica" w:hAnsi="Helvetica" w:cs="Helvetica"/>
          <w:i/>
          <w:color w:val="000000"/>
        </w:rPr>
        <w:t xml:space="preserve">– </w:t>
      </w:r>
      <w:proofErr w:type="spellStart"/>
      <w:r w:rsidR="00B1789D">
        <w:rPr>
          <w:rFonts w:ascii="Helvetica" w:hAnsi="Helvetica" w:cs="Helvetica"/>
          <w:i/>
          <w:color w:val="000000"/>
        </w:rPr>
        <w:t>Tuhinur</w:t>
      </w:r>
      <w:proofErr w:type="spellEnd"/>
      <w:r w:rsidR="00B1789D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B1789D">
        <w:rPr>
          <w:rFonts w:ascii="Helvetica" w:hAnsi="Helvetica" w:cs="Helvetica"/>
          <w:i/>
          <w:color w:val="000000"/>
        </w:rPr>
        <w:t>Jaman</w:t>
      </w:r>
      <w:proofErr w:type="spellEnd"/>
      <w:r w:rsidR="00B1789D" w:rsidRPr="008F4D0B">
        <w:rPr>
          <w:rFonts w:ascii="Helvetica" w:hAnsi="Helvetica" w:cs="Helvetica"/>
          <w:i/>
          <w:color w:val="000000"/>
        </w:rPr>
        <w:t xml:space="preserve">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24</w:t>
      </w:r>
      <w:r w:rsidR="00C61051">
        <w:rPr>
          <w:rFonts w:ascii="Helvetica" w:hAnsi="Helvetica" w:cs="Helvetica"/>
          <w:i/>
          <w:color w:val="000000"/>
        </w:rPr>
        <w:t>th 2019</w:t>
      </w:r>
    </w:p>
    <w:p w14:paraId="1C1E6D17" w14:textId="7088DC20" w:rsidR="00C61051" w:rsidRDefault="0098510F" w:rsidP="00C61051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Tested AI program with results reported</w:t>
      </w:r>
      <w:r w:rsidR="00C61051" w:rsidRPr="008F4D0B">
        <w:rPr>
          <w:rFonts w:ascii="Helvetica" w:hAnsi="Helvetica" w:cs="Helvetica"/>
          <w:i/>
          <w:color w:val="000000"/>
        </w:rPr>
        <w:t xml:space="preserve"> –</w:t>
      </w:r>
      <w:r w:rsidR="00C61051">
        <w:rPr>
          <w:rFonts w:ascii="Helvetica" w:hAnsi="Helvetica" w:cs="Helvetica"/>
          <w:i/>
          <w:color w:val="000000"/>
        </w:rPr>
        <w:t xml:space="preserve"> Aplomb Huang </w:t>
      </w:r>
      <w:r w:rsidR="00C61051" w:rsidRPr="008F4D0B">
        <w:rPr>
          <w:rFonts w:ascii="Helvetica" w:hAnsi="Helvetica" w:cs="Helvetica"/>
          <w:i/>
          <w:color w:val="000000"/>
        </w:rPr>
        <w:t xml:space="preserve">– </w:t>
      </w:r>
      <w:r w:rsidR="00C61051">
        <w:rPr>
          <w:rFonts w:ascii="Helvetica" w:hAnsi="Helvetica" w:cs="Helvetica"/>
          <w:i/>
          <w:color w:val="000000"/>
        </w:rPr>
        <w:t xml:space="preserve">Jan </w:t>
      </w:r>
      <w:r>
        <w:rPr>
          <w:rFonts w:ascii="Helvetica" w:hAnsi="Helvetica" w:cs="Helvetica"/>
          <w:i/>
          <w:color w:val="000000"/>
        </w:rPr>
        <w:t>21st</w:t>
      </w:r>
      <w:r w:rsidR="00C61051">
        <w:rPr>
          <w:rFonts w:ascii="Helvetica" w:hAnsi="Helvetica" w:cs="Helvetica"/>
          <w:i/>
          <w:color w:val="000000"/>
        </w:rPr>
        <w:t xml:space="preserve"> 2019</w:t>
      </w:r>
    </w:p>
    <w:p w14:paraId="5EFFF31C" w14:textId="77777777" w:rsidR="00C61051" w:rsidRDefault="00C61051" w:rsidP="00C61051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1944509E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CD5704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2AC3DC7" w14:textId="456A9FB5" w:rsidR="008F4D0B" w:rsidRPr="00110679" w:rsidRDefault="00C61051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This</w:t>
      </w:r>
      <w:r w:rsidR="0098510F">
        <w:rPr>
          <w:rFonts w:ascii="Helvetica" w:hAnsi="Helvetica" w:cs="Helvetica"/>
          <w:i/>
          <w:color w:val="000000"/>
        </w:rPr>
        <w:t xml:space="preserve"> Friday we will</w:t>
      </w:r>
      <w:r>
        <w:rPr>
          <w:rFonts w:ascii="Helvetica" w:hAnsi="Helvetica" w:cs="Helvetica"/>
          <w:i/>
          <w:color w:val="000000"/>
        </w:rPr>
        <w:t xml:space="preserve"> Demo</w:t>
      </w:r>
      <w:r w:rsidR="0098510F">
        <w:rPr>
          <w:rFonts w:ascii="Helvetica" w:hAnsi="Helvetica" w:cs="Helvetica"/>
          <w:i/>
          <w:color w:val="000000"/>
        </w:rPr>
        <w:t xml:space="preserve"> the same thing as last week</w:t>
      </w:r>
      <w:r>
        <w:rPr>
          <w:rFonts w:ascii="Helvetica" w:hAnsi="Helvetica" w:cs="Helvetica"/>
          <w:i/>
          <w:color w:val="000000"/>
        </w:rPr>
        <w:t xml:space="preserve"> again</w:t>
      </w:r>
      <w:r w:rsidR="0098510F">
        <w:rPr>
          <w:rFonts w:ascii="Helvetica" w:hAnsi="Helvetica" w:cs="Helvetica"/>
          <w:i/>
          <w:color w:val="000000"/>
        </w:rPr>
        <w:t xml:space="preserve"> to Ron and David</w:t>
      </w:r>
      <w:bookmarkStart w:id="0" w:name="_GoBack"/>
      <w:bookmarkEnd w:id="0"/>
      <w:r>
        <w:rPr>
          <w:rFonts w:ascii="Helvetica" w:hAnsi="Helvetica" w:cs="Helvetica"/>
          <w:i/>
          <w:color w:val="000000"/>
        </w:rPr>
        <w:t>.</w:t>
      </w:r>
    </w:p>
    <w:sectPr w:rsidR="008F4D0B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89966" w14:textId="77777777" w:rsidR="00874E0C" w:rsidRDefault="00874E0C" w:rsidP="00110679">
      <w:pPr>
        <w:spacing w:after="0" w:line="240" w:lineRule="auto"/>
      </w:pPr>
      <w:r>
        <w:separator/>
      </w:r>
    </w:p>
  </w:endnote>
  <w:endnote w:type="continuationSeparator" w:id="0">
    <w:p w14:paraId="4EBF09BF" w14:textId="77777777" w:rsidR="00874E0C" w:rsidRDefault="00874E0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84E5" w14:textId="77777777" w:rsidR="003707C6" w:rsidRDefault="00370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510E" w14:textId="77777777" w:rsidR="003707C6" w:rsidRDefault="00370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D3B99" w14:textId="77777777" w:rsidR="003707C6" w:rsidRDefault="003707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99D9E" w14:textId="77777777" w:rsidR="00874E0C" w:rsidRDefault="00874E0C" w:rsidP="00110679">
      <w:pPr>
        <w:spacing w:after="0" w:line="240" w:lineRule="auto"/>
      </w:pPr>
      <w:r>
        <w:separator/>
      </w:r>
    </w:p>
  </w:footnote>
  <w:footnote w:type="continuationSeparator" w:id="0">
    <w:p w14:paraId="78A5DA1E" w14:textId="77777777" w:rsidR="00874E0C" w:rsidRDefault="00874E0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A3A00" w14:textId="77777777" w:rsidR="003707C6" w:rsidRDefault="003707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7216D" w14:textId="1614275E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CS3</w:t>
    </w:r>
    <w:r w:rsidR="00B1789D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  </w:t>
    </w:r>
    <w:r w:rsidR="00B1789D">
      <w:rPr>
        <w:b/>
        <w:sz w:val="32"/>
        <w:szCs w:val="32"/>
      </w:rPr>
      <w:t xml:space="preserve">Anthem </w:t>
    </w:r>
    <w:r w:rsidR="003707C6">
      <w:rPr>
        <w:b/>
        <w:sz w:val="32"/>
        <w:szCs w:val="32"/>
      </w:rPr>
      <w:t>Dashboard</w:t>
    </w:r>
    <w:r w:rsidR="00B1789D">
      <w:rPr>
        <w:b/>
        <w:sz w:val="32"/>
        <w:szCs w:val="32"/>
      </w:rPr>
      <w:t xml:space="preserve"> Development</w:t>
    </w:r>
  </w:p>
  <w:p w14:paraId="1F6A3BE0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4987BBCB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D446E" wp14:editId="5856E6A8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45001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AAE8F" w14:textId="77777777" w:rsidR="003707C6" w:rsidRDefault="00370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FE2"/>
    <w:rsid w:val="001062DD"/>
    <w:rsid w:val="00110679"/>
    <w:rsid w:val="001B473C"/>
    <w:rsid w:val="002A7A77"/>
    <w:rsid w:val="00317FE2"/>
    <w:rsid w:val="003707C6"/>
    <w:rsid w:val="004B6715"/>
    <w:rsid w:val="00671386"/>
    <w:rsid w:val="00814AEF"/>
    <w:rsid w:val="008451D4"/>
    <w:rsid w:val="00874E0C"/>
    <w:rsid w:val="008F4D0B"/>
    <w:rsid w:val="0098510F"/>
    <w:rsid w:val="00A1587E"/>
    <w:rsid w:val="00A20F17"/>
    <w:rsid w:val="00AD3211"/>
    <w:rsid w:val="00B1789D"/>
    <w:rsid w:val="00BF600B"/>
    <w:rsid w:val="00C61051"/>
    <w:rsid w:val="00C82ACA"/>
    <w:rsid w:val="00CD1F18"/>
    <w:rsid w:val="00CE428E"/>
    <w:rsid w:val="00EA5231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A991C"/>
  <w15:docId w15:val="{A8010228-6397-4D22-816C-72055A8F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CMSC%20451\Status%20Report%20Tempate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3CED8B0C45947128ED813828FBD0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D29DF-8F7F-4673-BBC5-6DF5DC303F60}"/>
      </w:docPartPr>
      <w:docPartBody>
        <w:p w:rsidR="00E31A84" w:rsidRDefault="00E31A84">
          <w:pPr>
            <w:pStyle w:val="13CED8B0C45947128ED813828FBD077D"/>
          </w:pPr>
          <w:r w:rsidRPr="00841A8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1A84"/>
    <w:rsid w:val="00084B30"/>
    <w:rsid w:val="00CE1AF8"/>
    <w:rsid w:val="00E31A84"/>
    <w:rsid w:val="00E53401"/>
    <w:rsid w:val="00F9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3CED8B0C45947128ED813828FBD077D">
    <w:name w:val="13CED8B0C45947128ED813828FBD0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Tempate(1).dotx</Template>
  <TotalTime>16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VCU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APLOMB HUANG</dc:creator>
  <cp:lastModifiedBy>ApowerL</cp:lastModifiedBy>
  <cp:revision>6</cp:revision>
  <dcterms:created xsi:type="dcterms:W3CDTF">2018-08-30T16:32:00Z</dcterms:created>
  <dcterms:modified xsi:type="dcterms:W3CDTF">2019-01-24T22:26:00Z</dcterms:modified>
</cp:coreProperties>
</file>